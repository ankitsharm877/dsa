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59E0F" w14:textId="096C8C1B" w:rsidR="00D7483E" w:rsidRPr="007E2DA0" w:rsidRDefault="00F2338C" w:rsidP="00F2338C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7E2DA0">
        <w:rPr>
          <w:rFonts w:cstheme="minorHAnsi"/>
          <w:b/>
          <w:bCs/>
          <w:color w:val="000000" w:themeColor="text1"/>
          <w:sz w:val="21"/>
          <w:szCs w:val="21"/>
        </w:rPr>
        <w:t>Introduction</w:t>
      </w:r>
    </w:p>
    <w:p w14:paraId="0C27AEE2" w14:textId="4E372511" w:rsidR="005B5E4A" w:rsidRDefault="00F7230F" w:rsidP="00694038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</w:t>
      </w:r>
      <w:r w:rsidR="00A71B0B" w:rsidRPr="00A71B0B">
        <w:rPr>
          <w:rFonts w:cstheme="minorHAnsi"/>
          <w:color w:val="000000" w:themeColor="text1"/>
          <w:sz w:val="21"/>
          <w:szCs w:val="21"/>
        </w:rPr>
        <w:t>rrangement of collections of data items so that they can be utilized efficiently, operations on that data can be done efficiently.</w:t>
      </w:r>
    </w:p>
    <w:p w14:paraId="3016A7E2" w14:textId="67395FDE" w:rsidR="00694038" w:rsidRDefault="00291BE0" w:rsidP="00694038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Type of data structure</w:t>
      </w:r>
    </w:p>
    <w:p w14:paraId="200F4CB6" w14:textId="567DB325" w:rsidR="00291BE0" w:rsidRDefault="00291BE0" w:rsidP="00291BE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Physical : Arrays, Linked List</w:t>
      </w:r>
    </w:p>
    <w:p w14:paraId="396C5A87" w14:textId="3DCCF815" w:rsidR="00291BE0" w:rsidRDefault="00291BE0" w:rsidP="00291BE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Logical: Stack, Queue, Tree, Graph and Hash Table</w:t>
      </w:r>
    </w:p>
    <w:p w14:paraId="3E833BEF" w14:textId="006988BA" w:rsidR="00291BE0" w:rsidRDefault="005879C9" w:rsidP="00291BE0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Linear &amp; Non-Linear DS</w:t>
      </w:r>
    </w:p>
    <w:p w14:paraId="351533B0" w14:textId="375C50EF" w:rsidR="005879C9" w:rsidRDefault="008F4E44" w:rsidP="005879C9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Linear : Arrays, Linked List, Stack, Queue</w:t>
      </w:r>
    </w:p>
    <w:p w14:paraId="64CFAC99" w14:textId="3F14BA66" w:rsidR="008F4E44" w:rsidRDefault="008F4E44" w:rsidP="005879C9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Non</w:t>
      </w:r>
      <w:r w:rsidR="00EE134C">
        <w:rPr>
          <w:rFonts w:cstheme="minorHAnsi"/>
          <w:color w:val="000000" w:themeColor="text1"/>
          <w:sz w:val="21"/>
          <w:szCs w:val="21"/>
        </w:rPr>
        <w:t>-</w:t>
      </w:r>
      <w:r>
        <w:rPr>
          <w:rFonts w:cstheme="minorHAnsi"/>
          <w:color w:val="000000" w:themeColor="text1"/>
          <w:sz w:val="21"/>
          <w:szCs w:val="21"/>
        </w:rPr>
        <w:t>Linear: Tree, Graph</w:t>
      </w:r>
    </w:p>
    <w:p w14:paraId="48F3EB46" w14:textId="32918F3A" w:rsidR="008F4E44" w:rsidRDefault="00EE134C" w:rsidP="005879C9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Tabular/ Linear: Hash Table</w:t>
      </w:r>
    </w:p>
    <w:p w14:paraId="7C58F37B" w14:textId="613AD043" w:rsidR="00EE134C" w:rsidRDefault="00824490" w:rsidP="00EE134C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Abstract data type</w:t>
      </w:r>
    </w:p>
    <w:p w14:paraId="4C9D8780" w14:textId="55B79CBD" w:rsidR="00824490" w:rsidRDefault="0031001A" w:rsidP="0082449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Representation of data</w:t>
      </w:r>
    </w:p>
    <w:p w14:paraId="165E4E4E" w14:textId="5E82F135" w:rsidR="0031001A" w:rsidRDefault="0031001A" w:rsidP="0031001A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Array or linked list</w:t>
      </w:r>
      <w:r w:rsidR="00220DDE">
        <w:rPr>
          <w:rFonts w:cstheme="minorHAnsi"/>
          <w:color w:val="000000" w:themeColor="text1"/>
          <w:sz w:val="21"/>
          <w:szCs w:val="21"/>
        </w:rPr>
        <w:t xml:space="preserve"> or stack or tree</w:t>
      </w:r>
    </w:p>
    <w:p w14:paraId="53B36687" w14:textId="316178C8" w:rsidR="0031001A" w:rsidRDefault="0031001A" w:rsidP="0082449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Operation on data</w:t>
      </w:r>
    </w:p>
    <w:p w14:paraId="1C800212" w14:textId="4BBD9CEB" w:rsidR="0031001A" w:rsidRDefault="0031001A" w:rsidP="0031001A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Add, </w:t>
      </w:r>
      <w:r w:rsidR="00CC20E0">
        <w:rPr>
          <w:rFonts w:cstheme="minorHAnsi"/>
          <w:color w:val="000000" w:themeColor="text1"/>
          <w:sz w:val="21"/>
          <w:szCs w:val="21"/>
        </w:rPr>
        <w:t>remove</w:t>
      </w:r>
      <w:r>
        <w:rPr>
          <w:rFonts w:cstheme="minorHAnsi"/>
          <w:color w:val="000000" w:themeColor="text1"/>
          <w:sz w:val="21"/>
          <w:szCs w:val="21"/>
        </w:rPr>
        <w:t>, search</w:t>
      </w:r>
      <w:r w:rsidR="004B363B">
        <w:rPr>
          <w:rFonts w:cstheme="minorHAnsi"/>
          <w:color w:val="000000" w:themeColor="text1"/>
          <w:sz w:val="21"/>
          <w:szCs w:val="21"/>
        </w:rPr>
        <w:t>, sort</w:t>
      </w:r>
    </w:p>
    <w:p w14:paraId="4FB402DD" w14:textId="1BF597A3" w:rsidR="00C72114" w:rsidRDefault="000B7C5F" w:rsidP="00C72114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Time and Space Complexity</w:t>
      </w:r>
    </w:p>
    <w:p w14:paraId="681A0251" w14:textId="4084B94C" w:rsidR="000B7C5F" w:rsidRPr="007E2DA0" w:rsidRDefault="00FE7CBF" w:rsidP="00C64B37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7E2DA0">
        <w:rPr>
          <w:rFonts w:cstheme="minorHAnsi"/>
          <w:b/>
          <w:bCs/>
          <w:color w:val="000000" w:themeColor="text1"/>
          <w:sz w:val="21"/>
          <w:szCs w:val="21"/>
        </w:rPr>
        <w:t>Array</w:t>
      </w:r>
    </w:p>
    <w:p w14:paraId="61F7D084" w14:textId="62F12D06" w:rsidR="006B3321" w:rsidRDefault="00724896" w:rsidP="006B3321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Introduction</w:t>
      </w:r>
    </w:p>
    <w:p w14:paraId="37FB14FE" w14:textId="4E7B0EE9" w:rsidR="00FE7CBF" w:rsidRPr="006B3321" w:rsidRDefault="007D5493" w:rsidP="006B3321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 w:rsidRPr="006B3321">
        <w:rPr>
          <w:rFonts w:cstheme="minorHAnsi"/>
          <w:color w:val="000000" w:themeColor="text1"/>
          <w:sz w:val="21"/>
          <w:szCs w:val="21"/>
        </w:rPr>
        <w:t>What is an Array</w:t>
      </w:r>
    </w:p>
    <w:p w14:paraId="3D4F0122" w14:textId="3C1B7F4A" w:rsidR="007D5493" w:rsidRDefault="007D5493" w:rsidP="006B3321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 w:rsidRPr="007D5493">
        <w:rPr>
          <w:rFonts w:cstheme="minorHAnsi"/>
          <w:color w:val="000000" w:themeColor="text1"/>
          <w:sz w:val="21"/>
          <w:szCs w:val="21"/>
        </w:rPr>
        <w:t>An array is a linear data structure that stores similar elements that are stored in contiguous memory locations.</w:t>
      </w:r>
    </w:p>
    <w:p w14:paraId="3542FC83" w14:textId="76F942E5" w:rsidR="00815B48" w:rsidRDefault="007D5493" w:rsidP="006B3321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Declaring and Initializing</w:t>
      </w:r>
    </w:p>
    <w:p w14:paraId="11AB1370" w14:textId="62913847" w:rsidR="00AC17A1" w:rsidRPr="0012392E" w:rsidRDefault="00F30724" w:rsidP="00F30724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F30724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7828DED8" wp14:editId="1A2D7380">
            <wp:extent cx="3278505" cy="875489"/>
            <wp:effectExtent l="0" t="0" r="0" b="1270"/>
            <wp:docPr id="185757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73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7407" cy="8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3118" w14:textId="5796B551" w:rsidR="007D5493" w:rsidRDefault="007D5493" w:rsidP="006B3321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Accessing Array</w:t>
      </w:r>
    </w:p>
    <w:p w14:paraId="220D533F" w14:textId="202243FF" w:rsidR="00C34E2B" w:rsidRDefault="00DC2585" w:rsidP="00DC2585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DC2585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5D9758A3" wp14:editId="044FDED7">
            <wp:extent cx="2616200" cy="515125"/>
            <wp:effectExtent l="0" t="0" r="0" b="5715"/>
            <wp:docPr id="30573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349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6714" cy="5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685D" w14:textId="74D09F4C" w:rsidR="00DD5B96" w:rsidRDefault="008F4308" w:rsidP="00DD5B96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Array ADT</w:t>
      </w:r>
    </w:p>
    <w:p w14:paraId="4233480D" w14:textId="015B2C48" w:rsidR="00F140C3" w:rsidRDefault="00C308E8" w:rsidP="00F140C3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Representation of data</w:t>
      </w:r>
    </w:p>
    <w:p w14:paraId="0A8078EC" w14:textId="4384ECE5" w:rsidR="00C308E8" w:rsidRDefault="0046522B" w:rsidP="0036655D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46522B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5D80EEE5" wp14:editId="0956F86F">
            <wp:extent cx="2704289" cy="1332230"/>
            <wp:effectExtent l="0" t="0" r="1270" b="1270"/>
            <wp:docPr id="110390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06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7" cy="13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2C46" w14:textId="485A2703" w:rsidR="0036655D" w:rsidRDefault="00086EC9" w:rsidP="0036655D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Operation</w:t>
      </w:r>
      <w:r w:rsidR="00915C8D">
        <w:rPr>
          <w:rFonts w:cstheme="minorHAnsi"/>
          <w:color w:val="000000" w:themeColor="text1"/>
          <w:sz w:val="21"/>
          <w:szCs w:val="21"/>
        </w:rPr>
        <w:t>s</w:t>
      </w:r>
      <w:r>
        <w:rPr>
          <w:rFonts w:cstheme="minorHAnsi"/>
          <w:color w:val="000000" w:themeColor="text1"/>
          <w:sz w:val="21"/>
          <w:szCs w:val="21"/>
        </w:rPr>
        <w:t xml:space="preserve"> on data</w:t>
      </w:r>
    </w:p>
    <w:p w14:paraId="5E4CA1AE" w14:textId="5849296D" w:rsidR="00D57D67" w:rsidRDefault="000E782D" w:rsidP="00D57D6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Insertion</w:t>
      </w:r>
    </w:p>
    <w:p w14:paraId="345F6A42" w14:textId="0DE5EA03" w:rsidR="00D57D67" w:rsidRDefault="00FF1572" w:rsidP="00FF1572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FF1572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484F2438" wp14:editId="3882F1DE">
            <wp:extent cx="2412460" cy="1225550"/>
            <wp:effectExtent l="0" t="0" r="635" b="0"/>
            <wp:docPr id="164032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8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3702" cy="124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21E1" w14:textId="45BB16AF" w:rsidR="003F3593" w:rsidRDefault="0040515F" w:rsidP="003F3593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lastRenderedPageBreak/>
        <w:t>Append</w:t>
      </w:r>
    </w:p>
    <w:p w14:paraId="0D967754" w14:textId="7E22818E" w:rsidR="0040515F" w:rsidRDefault="003F7697" w:rsidP="0040515F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3F7697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CD1235E" wp14:editId="326CB267">
            <wp:extent cx="3094990" cy="1118681"/>
            <wp:effectExtent l="0" t="0" r="3810" b="0"/>
            <wp:docPr id="12619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91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4649" cy="11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D7A0" w14:textId="5ABA399C" w:rsidR="00AD6D1D" w:rsidRDefault="00632EBE" w:rsidP="00AD6D1D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Remove</w:t>
      </w:r>
    </w:p>
    <w:p w14:paraId="17D7FEC3" w14:textId="31D762B7" w:rsidR="00632EBE" w:rsidRDefault="00C052E0" w:rsidP="00632EBE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C052E0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2EF2CF03" wp14:editId="48F68583">
            <wp:extent cx="3239311" cy="1196340"/>
            <wp:effectExtent l="0" t="0" r="0" b="0"/>
            <wp:docPr id="206530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07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0684" cy="12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AE08" w14:textId="77AD7404" w:rsidR="00C052E0" w:rsidRDefault="0033465D" w:rsidP="00C052E0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Get</w:t>
      </w:r>
    </w:p>
    <w:p w14:paraId="02D2081D" w14:textId="0A7154D5" w:rsidR="0033465D" w:rsidRDefault="0033465D" w:rsidP="0033465D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33465D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38D022EE" wp14:editId="773E43A9">
            <wp:extent cx="3238500" cy="1099225"/>
            <wp:effectExtent l="0" t="0" r="0" b="5715"/>
            <wp:docPr id="196541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95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9179" cy="11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DF97" w14:textId="7463A843" w:rsidR="0033465D" w:rsidRDefault="009D72C5" w:rsidP="0033465D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Set</w:t>
      </w:r>
    </w:p>
    <w:p w14:paraId="29FB7EFD" w14:textId="3EF296D9" w:rsidR="009D72C5" w:rsidRDefault="00902D47" w:rsidP="009D72C5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902D47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7B91E1FD" wp14:editId="123D6CDD">
            <wp:extent cx="3277235" cy="894944"/>
            <wp:effectExtent l="0" t="0" r="0" b="0"/>
            <wp:docPr id="4348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8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1116" cy="9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E6F" w14:textId="524AF0E7" w:rsidR="00902D47" w:rsidRDefault="00D3589F" w:rsidP="00902D4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Max element</w:t>
      </w:r>
    </w:p>
    <w:p w14:paraId="07F8C511" w14:textId="16DFA901" w:rsidR="00D3589F" w:rsidRDefault="00ED1534" w:rsidP="00D3589F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ED1534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1D633D58" wp14:editId="002B3332">
            <wp:extent cx="3355975" cy="1439693"/>
            <wp:effectExtent l="0" t="0" r="0" b="0"/>
            <wp:docPr id="185914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45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0805" cy="14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3D33" w14:textId="7A542FFB" w:rsidR="00ED1534" w:rsidRDefault="00DE0A47" w:rsidP="00ED1534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Print All element</w:t>
      </w:r>
      <w:r w:rsidR="008845E7">
        <w:rPr>
          <w:rFonts w:cstheme="minorHAnsi"/>
          <w:color w:val="000000" w:themeColor="text1"/>
          <w:sz w:val="21"/>
          <w:szCs w:val="21"/>
        </w:rPr>
        <w:t>s</w:t>
      </w:r>
    </w:p>
    <w:p w14:paraId="7ABAE36B" w14:textId="68F367BE" w:rsidR="00E725C2" w:rsidRDefault="009D58DD" w:rsidP="00E725C2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9D58DD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5CDFCB0C" wp14:editId="329C5457">
            <wp:extent cx="3310890" cy="885217"/>
            <wp:effectExtent l="0" t="0" r="3810" b="3810"/>
            <wp:docPr id="157282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270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1908" cy="8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A106" w14:textId="77777777" w:rsidR="006326D9" w:rsidRDefault="006326D9" w:rsidP="00E725C2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</w:p>
    <w:p w14:paraId="6A9E1FFE" w14:textId="2C971E8E" w:rsidR="006326D9" w:rsidRPr="007E2DA0" w:rsidRDefault="007C2E3C" w:rsidP="006326D9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7E2DA0">
        <w:rPr>
          <w:rFonts w:cstheme="minorHAnsi"/>
          <w:b/>
          <w:bCs/>
          <w:color w:val="000000" w:themeColor="text1"/>
          <w:sz w:val="21"/>
          <w:szCs w:val="21"/>
        </w:rPr>
        <w:t>Recursion</w:t>
      </w:r>
    </w:p>
    <w:p w14:paraId="7AA09003" w14:textId="57D019F2" w:rsidR="007C2E3C" w:rsidRDefault="00F7719D" w:rsidP="007C2E3C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What is recursion</w:t>
      </w:r>
    </w:p>
    <w:p w14:paraId="03A91676" w14:textId="72C52C60" w:rsidR="00F7719D" w:rsidRDefault="00DE4ECA" w:rsidP="00F7719D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 function call itself is called recursion</w:t>
      </w:r>
    </w:p>
    <w:p w14:paraId="06315D54" w14:textId="174D255D" w:rsidR="00DE4ECA" w:rsidRDefault="00DE4ECA" w:rsidP="00F7719D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There are two phase in recursion:</w:t>
      </w:r>
    </w:p>
    <w:p w14:paraId="449F4B94" w14:textId="06FCDC4C" w:rsidR="00DE4ECA" w:rsidRDefault="00DE4ECA" w:rsidP="00DE4ECA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lastRenderedPageBreak/>
        <w:t>Calling phase</w:t>
      </w:r>
      <w:r w:rsidR="00CE1DE6">
        <w:rPr>
          <w:rFonts w:cstheme="minorHAnsi"/>
          <w:color w:val="000000" w:themeColor="text1"/>
          <w:sz w:val="21"/>
          <w:szCs w:val="21"/>
        </w:rPr>
        <w:t>: do something before calling itself</w:t>
      </w:r>
    </w:p>
    <w:p w14:paraId="0B8C7EF0" w14:textId="3D500C3D" w:rsidR="00DE4ECA" w:rsidRDefault="00DE4ECA" w:rsidP="00DE4ECA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Returning phase</w:t>
      </w:r>
      <w:r w:rsidR="00CE1DE6">
        <w:rPr>
          <w:rFonts w:cstheme="minorHAnsi"/>
          <w:color w:val="000000" w:themeColor="text1"/>
          <w:sz w:val="21"/>
          <w:szCs w:val="21"/>
        </w:rPr>
        <w:t>: do something after calling itself</w:t>
      </w:r>
    </w:p>
    <w:p w14:paraId="3C94434D" w14:textId="2DB49638" w:rsidR="00DE0A47" w:rsidRDefault="001D6261" w:rsidP="00A7423A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1D6261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30CBFFB6" wp14:editId="78A3016D">
            <wp:extent cx="2607013" cy="1021080"/>
            <wp:effectExtent l="0" t="0" r="0" b="0"/>
            <wp:docPr id="205199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98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9493" cy="10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85FA" w14:textId="266D255C" w:rsidR="00A7423A" w:rsidRDefault="00A7423A" w:rsidP="00A7423A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</w:p>
    <w:p w14:paraId="14AEA30A" w14:textId="77777777" w:rsidR="000E3290" w:rsidRDefault="000E3290" w:rsidP="000E3290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Type of recursion:</w:t>
      </w:r>
    </w:p>
    <w:p w14:paraId="3A848033" w14:textId="24DC680D" w:rsidR="000E3290" w:rsidRDefault="000E3290" w:rsidP="000E3290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 xml:space="preserve">Tail Recursion: last statement is recursion call (In case of tail recursion </w:t>
      </w:r>
      <w:r w:rsidR="00911F0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 xml:space="preserve">for or while </w:t>
      </w: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looping is more efficient)</w:t>
      </w:r>
    </w:p>
    <w:p w14:paraId="46E59D0B" w14:textId="259CA6BB" w:rsidR="00A4363F" w:rsidRDefault="00A4363F" w:rsidP="00A4363F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1D6261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5B51EDE" wp14:editId="106DD057">
            <wp:extent cx="2607013" cy="1021080"/>
            <wp:effectExtent l="0" t="0" r="0" b="0"/>
            <wp:docPr id="110789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985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9493" cy="10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16A" w14:textId="67B6115D" w:rsidR="00A4363F" w:rsidRDefault="000E3290" w:rsidP="00A4363F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Head Recursion: first statement is recursion call</w:t>
      </w:r>
    </w:p>
    <w:p w14:paraId="7AD928DF" w14:textId="0731B1A4" w:rsidR="00A4363F" w:rsidRPr="00A4363F" w:rsidRDefault="00A4363F" w:rsidP="00A4363F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A7423A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18789555" wp14:editId="65058C8F">
            <wp:extent cx="2653030" cy="962660"/>
            <wp:effectExtent l="0" t="0" r="1270" b="2540"/>
            <wp:docPr id="49128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84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1820" cy="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CE31" w14:textId="77777777" w:rsidR="000E3290" w:rsidRDefault="000E3290" w:rsidP="000E3290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Linear Recursion: recursion call at middle. (1 call only)</w:t>
      </w:r>
    </w:p>
    <w:p w14:paraId="449220C3" w14:textId="42CE3296" w:rsidR="00A04D28" w:rsidRDefault="00A04D28" w:rsidP="00A04D28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A04D28">
        <w:rPr>
          <w:rFonts w:asciiTheme="minorHAnsi" w:eastAsiaTheme="minorHAnsi" w:hAnsiTheme="minorHAnsi" w:cstheme="minorHAnsi"/>
          <w:noProof/>
          <w:color w:val="000000" w:themeColor="text1"/>
          <w:sz w:val="21"/>
          <w:szCs w:val="21"/>
          <w:lang w:val="en-US" w:eastAsia="ja-JP"/>
        </w:rPr>
        <w:drawing>
          <wp:inline distT="0" distB="0" distL="0" distR="0" wp14:anchorId="7B778153" wp14:editId="230BCE6F">
            <wp:extent cx="2675890" cy="1108954"/>
            <wp:effectExtent l="0" t="0" r="3810" b="0"/>
            <wp:docPr id="52463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352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9446" cy="11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1D40" w14:textId="77777777" w:rsidR="000E3290" w:rsidRDefault="000E3290" w:rsidP="000E3290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Tree Recursion: more than 1 recursion calls</w:t>
      </w:r>
    </w:p>
    <w:p w14:paraId="3A1C8A8C" w14:textId="03444E29" w:rsidR="002A292E" w:rsidRDefault="002A292E" w:rsidP="002A292E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2A292E">
        <w:rPr>
          <w:rFonts w:asciiTheme="minorHAnsi" w:eastAsiaTheme="minorHAnsi" w:hAnsiTheme="minorHAnsi" w:cstheme="minorHAnsi"/>
          <w:noProof/>
          <w:color w:val="000000" w:themeColor="text1"/>
          <w:sz w:val="21"/>
          <w:szCs w:val="21"/>
          <w:lang w:val="en-US" w:eastAsia="ja-JP"/>
        </w:rPr>
        <w:drawing>
          <wp:inline distT="0" distB="0" distL="0" distR="0" wp14:anchorId="6E773064" wp14:editId="0FBBD240">
            <wp:extent cx="3390265" cy="1040859"/>
            <wp:effectExtent l="0" t="0" r="635" b="635"/>
            <wp:docPr id="144916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657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6294" cy="10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9B9" w14:textId="2257F2F3" w:rsidR="000E3290" w:rsidRDefault="000E3290" w:rsidP="000E3290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Indirect Recursion: 1st func</w:t>
      </w:r>
      <w:r w:rsidR="00CF1C0F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tion</w:t>
      </w: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 xml:space="preserve"> call 2nd and 2nd func</w:t>
      </w:r>
      <w:r w:rsidR="00CF1C0F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tion</w:t>
      </w: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 xml:space="preserve"> call 1st.</w:t>
      </w:r>
    </w:p>
    <w:p w14:paraId="30406037" w14:textId="25A373BE" w:rsidR="000E3290" w:rsidRPr="000E3290" w:rsidRDefault="000E3290" w:rsidP="000E3290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</w:pPr>
      <w:r w:rsidRPr="000E3290">
        <w:rPr>
          <w:rFonts w:asciiTheme="minorHAnsi" w:eastAsiaTheme="minorHAnsi" w:hAnsiTheme="minorHAnsi" w:cstheme="minorHAnsi"/>
          <w:color w:val="000000" w:themeColor="text1"/>
          <w:sz w:val="21"/>
          <w:szCs w:val="21"/>
          <w:lang w:val="en-US" w:eastAsia="ja-JP"/>
        </w:rPr>
        <w:t>Nested Recursion: recursive call pass as parameter to the function</w:t>
      </w:r>
    </w:p>
    <w:p w14:paraId="513B3D16" w14:textId="215A2EFA" w:rsidR="00A7423A" w:rsidRPr="007E2DA0" w:rsidRDefault="00063B58" w:rsidP="007C5CF6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7E2DA0">
        <w:rPr>
          <w:rFonts w:cstheme="minorHAnsi"/>
          <w:b/>
          <w:bCs/>
          <w:color w:val="000000" w:themeColor="text1"/>
          <w:sz w:val="21"/>
          <w:szCs w:val="21"/>
        </w:rPr>
        <w:t>String</w:t>
      </w:r>
    </w:p>
    <w:p w14:paraId="068ABBAE" w14:textId="242D5A33" w:rsidR="00063B58" w:rsidRDefault="00B83669" w:rsidP="00063B58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Introduction</w:t>
      </w:r>
    </w:p>
    <w:p w14:paraId="6F421246" w14:textId="2F38D6F4" w:rsidR="00A23F5E" w:rsidRDefault="00B83669" w:rsidP="00CF413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String can be represent as array of character</w:t>
      </w:r>
    </w:p>
    <w:p w14:paraId="67CC3BA5" w14:textId="203A8DE8" w:rsidR="00023376" w:rsidRPr="00CF4130" w:rsidRDefault="004E2287" w:rsidP="00023376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4E2287">
        <w:rPr>
          <w:rFonts w:cstheme="minorHAns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162BE8C" wp14:editId="78E2C84B">
            <wp:extent cx="3512185" cy="2003898"/>
            <wp:effectExtent l="0" t="0" r="0" b="3175"/>
            <wp:docPr id="19486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39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2112" cy="20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1654" w14:textId="597D803E" w:rsidR="006A1E2E" w:rsidRDefault="006A1E2E" w:rsidP="006A1E2E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ASCII </w:t>
      </w:r>
      <w:r w:rsidR="00CF4130">
        <w:rPr>
          <w:rFonts w:cstheme="minorHAnsi"/>
          <w:color w:val="000000" w:themeColor="text1"/>
          <w:sz w:val="21"/>
          <w:szCs w:val="21"/>
        </w:rPr>
        <w:t>Codes/Values</w:t>
      </w:r>
    </w:p>
    <w:p w14:paraId="476EFDAC" w14:textId="54E99366" w:rsidR="006320EB" w:rsidRDefault="000B4F1C" w:rsidP="006320EB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Total no chars are 128 (0 to 127)</w:t>
      </w:r>
      <w:r w:rsidR="007444A1">
        <w:rPr>
          <w:rFonts w:cstheme="minorHAnsi"/>
          <w:color w:val="000000" w:themeColor="text1"/>
          <w:sz w:val="21"/>
          <w:szCs w:val="21"/>
        </w:rPr>
        <w:t>, 1 Bytes == 7 bits so 2^7 = 128</w:t>
      </w:r>
      <w:r w:rsidR="00112668">
        <w:rPr>
          <w:rFonts w:cstheme="minorHAnsi"/>
          <w:color w:val="000000" w:themeColor="text1"/>
          <w:sz w:val="21"/>
          <w:szCs w:val="21"/>
        </w:rPr>
        <w:t xml:space="preserve"> (0 to 127)</w:t>
      </w:r>
    </w:p>
    <w:p w14:paraId="1A611B8A" w14:textId="0822C3BA" w:rsidR="00DB297E" w:rsidRDefault="00DB297E" w:rsidP="00DB297E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No of character in both lower and upper is 26</w:t>
      </w:r>
    </w:p>
    <w:p w14:paraId="55C57D1D" w14:textId="77777777" w:rsidR="006A1E2E" w:rsidRDefault="006A1E2E" w:rsidP="00DB2824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 w:rsidRPr="006A1E2E">
        <w:rPr>
          <w:rFonts w:cstheme="minorHAnsi"/>
          <w:color w:val="000000" w:themeColor="text1"/>
          <w:sz w:val="21"/>
          <w:szCs w:val="21"/>
        </w:rPr>
        <w:t>Lower Case Range: 97 to 122</w:t>
      </w:r>
    </w:p>
    <w:p w14:paraId="14B1C016" w14:textId="77777777" w:rsidR="006A1E2E" w:rsidRDefault="006A1E2E" w:rsidP="00DB2824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 w:rsidRPr="006A1E2E">
        <w:rPr>
          <w:rFonts w:cstheme="minorHAnsi"/>
          <w:color w:val="000000" w:themeColor="text1"/>
          <w:sz w:val="21"/>
          <w:szCs w:val="21"/>
        </w:rPr>
        <w:t>Upper Case Range: 65 to 90</w:t>
      </w:r>
    </w:p>
    <w:p w14:paraId="59759989" w14:textId="48299980" w:rsidR="006A1E2E" w:rsidRDefault="006A1E2E" w:rsidP="00DB2824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 w:rsidRPr="006A1E2E">
        <w:rPr>
          <w:rFonts w:cstheme="minorHAnsi"/>
          <w:color w:val="000000" w:themeColor="text1"/>
          <w:sz w:val="21"/>
          <w:szCs w:val="21"/>
        </w:rPr>
        <w:t>Lower case and upper</w:t>
      </w:r>
      <w:r>
        <w:rPr>
          <w:rFonts w:cstheme="minorHAnsi"/>
          <w:color w:val="000000" w:themeColor="text1"/>
          <w:sz w:val="21"/>
          <w:szCs w:val="21"/>
        </w:rPr>
        <w:t>-</w:t>
      </w:r>
      <w:r w:rsidRPr="006A1E2E">
        <w:rPr>
          <w:rFonts w:cstheme="minorHAnsi"/>
          <w:color w:val="000000" w:themeColor="text1"/>
          <w:sz w:val="21"/>
          <w:szCs w:val="21"/>
        </w:rPr>
        <w:t>case difference is 32.</w:t>
      </w:r>
    </w:p>
    <w:p w14:paraId="7608D38A" w14:textId="7C619899" w:rsidR="00282EA1" w:rsidRPr="001626A1" w:rsidRDefault="00282EA1" w:rsidP="00282EA1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1626A1">
        <w:rPr>
          <w:rFonts w:cstheme="minorHAnsi"/>
          <w:b/>
          <w:bCs/>
          <w:color w:val="000000" w:themeColor="text1"/>
          <w:sz w:val="21"/>
          <w:szCs w:val="21"/>
        </w:rPr>
        <w:t>Matrix</w:t>
      </w:r>
    </w:p>
    <w:p w14:paraId="6BCB0FEB" w14:textId="38C1E16F" w:rsidR="00282EA1" w:rsidRDefault="00244FDE" w:rsidP="00282EA1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Array in 2D form</w:t>
      </w:r>
    </w:p>
    <w:p w14:paraId="46D88AC4" w14:textId="3DFB32F4" w:rsidR="00A91760" w:rsidRDefault="0084580A" w:rsidP="00282EA1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Diagonal Matrix</w:t>
      </w:r>
    </w:p>
    <w:p w14:paraId="6F144647" w14:textId="09EBEF08" w:rsidR="00D81F60" w:rsidRPr="00D81F60" w:rsidRDefault="00531B07" w:rsidP="00D81F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][j]  =</w:t>
      </w:r>
      <w:r w:rsidR="00012FC3">
        <w:rPr>
          <w:rFonts w:cstheme="minorHAnsi"/>
          <w:color w:val="000000" w:themeColor="text1"/>
          <w:sz w:val="21"/>
          <w:szCs w:val="21"/>
        </w:rPr>
        <w:t xml:space="preserve"> </w:t>
      </w:r>
      <w:r>
        <w:rPr>
          <w:rFonts w:cstheme="minorHAnsi"/>
          <w:color w:val="000000" w:themeColor="text1"/>
          <w:sz w:val="21"/>
          <w:szCs w:val="21"/>
        </w:rPr>
        <w:t xml:space="preserve">0, if </w:t>
      </w:r>
      <w:r w:rsidR="004B5C60">
        <w:rPr>
          <w:rFonts w:cstheme="minorHAnsi"/>
          <w:color w:val="000000" w:themeColor="text1"/>
          <w:sz w:val="21"/>
          <w:szCs w:val="21"/>
        </w:rPr>
        <w:t xml:space="preserve">all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!= j</w:t>
      </w:r>
    </w:p>
    <w:p w14:paraId="51FCFBBC" w14:textId="72470583" w:rsidR="00E9695E" w:rsidRDefault="00D81F60" w:rsidP="00E9695E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Lower Triangular Matrix</w:t>
      </w:r>
    </w:p>
    <w:p w14:paraId="0CDD7BEE" w14:textId="77777777" w:rsidR="00786BAE" w:rsidRDefault="00786BAE" w:rsidP="00D81F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, j] = 0, 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&lt; j</w:t>
      </w:r>
    </w:p>
    <w:p w14:paraId="2F969BFB" w14:textId="2C27501C" w:rsidR="00D81F60" w:rsidRDefault="00786BAE" w:rsidP="00D81F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M[I, j] !=</w:t>
      </w:r>
      <w:r w:rsidR="0063284C">
        <w:rPr>
          <w:rFonts w:cstheme="minorHAnsi"/>
          <w:color w:val="000000" w:themeColor="text1"/>
          <w:sz w:val="21"/>
          <w:szCs w:val="21"/>
        </w:rPr>
        <w:t xml:space="preserve"> non</w:t>
      </w:r>
      <w:r w:rsidR="001E7834">
        <w:rPr>
          <w:rFonts w:cstheme="minorHAnsi"/>
          <w:color w:val="000000" w:themeColor="text1"/>
          <w:sz w:val="21"/>
          <w:szCs w:val="21"/>
        </w:rPr>
        <w:t>-</w:t>
      </w:r>
      <w:r w:rsidR="0063284C">
        <w:rPr>
          <w:rFonts w:cstheme="minorHAnsi"/>
          <w:color w:val="000000" w:themeColor="text1"/>
          <w:sz w:val="21"/>
          <w:szCs w:val="21"/>
        </w:rPr>
        <w:t>zero</w:t>
      </w:r>
      <w:r>
        <w:rPr>
          <w:rFonts w:cstheme="minorHAnsi"/>
          <w:color w:val="000000" w:themeColor="text1"/>
          <w:sz w:val="21"/>
          <w:szCs w:val="21"/>
        </w:rPr>
        <w:t xml:space="preserve">, if </w:t>
      </w:r>
      <w:proofErr w:type="spellStart"/>
      <w:r w:rsidR="001B6416"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&gt;=</w:t>
      </w:r>
      <w:r w:rsidR="00B75161">
        <w:rPr>
          <w:rFonts w:cstheme="minorHAnsi"/>
          <w:color w:val="000000" w:themeColor="text1"/>
          <w:sz w:val="21"/>
          <w:szCs w:val="21"/>
        </w:rPr>
        <w:t xml:space="preserve"> j</w:t>
      </w:r>
      <w:r>
        <w:rPr>
          <w:rFonts w:cstheme="minorHAnsi"/>
          <w:color w:val="000000" w:themeColor="text1"/>
          <w:sz w:val="21"/>
          <w:szCs w:val="21"/>
        </w:rPr>
        <w:t xml:space="preserve"> </w:t>
      </w:r>
    </w:p>
    <w:p w14:paraId="6DE46128" w14:textId="17A81CD9" w:rsidR="001E7834" w:rsidRDefault="001E7834" w:rsidP="00D81F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No of non-zero = n</w:t>
      </w:r>
      <w:r w:rsidR="00DC4B04">
        <w:rPr>
          <w:rFonts w:cstheme="minorHAnsi"/>
          <w:color w:val="000000" w:themeColor="text1"/>
          <w:sz w:val="21"/>
          <w:szCs w:val="21"/>
        </w:rPr>
        <w:t xml:space="preserve"> * </w:t>
      </w:r>
      <w:r>
        <w:rPr>
          <w:rFonts w:cstheme="minorHAnsi"/>
          <w:color w:val="000000" w:themeColor="text1"/>
          <w:sz w:val="21"/>
          <w:szCs w:val="21"/>
        </w:rPr>
        <w:t>(n + 1) / 2</w:t>
      </w:r>
    </w:p>
    <w:p w14:paraId="3149143D" w14:textId="61FADC34" w:rsidR="001E7834" w:rsidRDefault="001E7834" w:rsidP="00D81F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No of zero = n</w:t>
      </w:r>
      <w:r w:rsidR="00E52BAB">
        <w:rPr>
          <w:rFonts w:cstheme="minorHAnsi"/>
          <w:color w:val="000000" w:themeColor="text1"/>
          <w:sz w:val="21"/>
          <w:szCs w:val="21"/>
        </w:rPr>
        <w:t xml:space="preserve"> * </w:t>
      </w:r>
      <w:r>
        <w:rPr>
          <w:rFonts w:cstheme="minorHAnsi"/>
          <w:color w:val="000000" w:themeColor="text1"/>
          <w:sz w:val="21"/>
          <w:szCs w:val="21"/>
        </w:rPr>
        <w:t>(n - 1) / 2</w:t>
      </w:r>
    </w:p>
    <w:p w14:paraId="411A0B7A" w14:textId="35DE6BC4" w:rsidR="00B2094E" w:rsidRDefault="00B2094E" w:rsidP="00D81F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Row Major Mapping</w:t>
      </w:r>
    </w:p>
    <w:p w14:paraId="750691B1" w14:textId="50BC41A5" w:rsidR="002B4604" w:rsidRDefault="002B4604" w:rsidP="006A08EC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Index(A[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][j]) = 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* (i - 1)] / 2 + (j - 1)</w:t>
      </w:r>
    </w:p>
    <w:p w14:paraId="6C6643B2" w14:textId="71927316" w:rsidR="006A08EC" w:rsidRDefault="006A08EC" w:rsidP="006A08EC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Column Major Mapping</w:t>
      </w:r>
    </w:p>
    <w:p w14:paraId="71428CE5" w14:textId="03CEC0FB" w:rsidR="006A08EC" w:rsidRDefault="00F303AC" w:rsidP="006A08EC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Index(A[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][j]) = </w:t>
      </w:r>
      <w:r w:rsidR="00784388">
        <w:rPr>
          <w:rFonts w:cstheme="minorHAnsi"/>
          <w:color w:val="000000" w:themeColor="text1"/>
          <w:sz w:val="21"/>
          <w:szCs w:val="21"/>
        </w:rPr>
        <w:t>[n(j - 1) – (j - 2)(j - 1) / 2] + (</w:t>
      </w:r>
      <w:proofErr w:type="spellStart"/>
      <w:r w:rsidR="00E10534">
        <w:rPr>
          <w:rFonts w:cstheme="minorHAnsi"/>
          <w:color w:val="000000" w:themeColor="text1"/>
          <w:sz w:val="21"/>
          <w:szCs w:val="21"/>
        </w:rPr>
        <w:t>i</w:t>
      </w:r>
      <w:proofErr w:type="spellEnd"/>
      <w:r w:rsidR="00784388">
        <w:rPr>
          <w:rFonts w:cstheme="minorHAnsi"/>
          <w:color w:val="000000" w:themeColor="text1"/>
          <w:sz w:val="21"/>
          <w:szCs w:val="21"/>
        </w:rPr>
        <w:t xml:space="preserve"> - j) </w:t>
      </w:r>
    </w:p>
    <w:p w14:paraId="31214568" w14:textId="1E66976C" w:rsidR="00430C31" w:rsidRDefault="008E051A" w:rsidP="00430C31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Upper Triangular Matrix</w:t>
      </w:r>
    </w:p>
    <w:p w14:paraId="03DAB98D" w14:textId="63296AEC" w:rsidR="008E051A" w:rsidRDefault="00A44E8A" w:rsidP="008E051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M[I, j] = 0, 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&gt; j</w:t>
      </w:r>
    </w:p>
    <w:p w14:paraId="2B9F2B28" w14:textId="2223258F" w:rsidR="00A44E8A" w:rsidRDefault="00A44E8A" w:rsidP="008E051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M[I, j] = non-zero, 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&gt; j</w:t>
      </w:r>
    </w:p>
    <w:p w14:paraId="37D41942" w14:textId="36569A0C" w:rsidR="00E47543" w:rsidRDefault="00E47543" w:rsidP="008E051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No of non-zero = n </w:t>
      </w:r>
      <w:r w:rsidR="00CD3C31">
        <w:rPr>
          <w:rFonts w:cstheme="minorHAnsi"/>
          <w:color w:val="000000" w:themeColor="text1"/>
          <w:sz w:val="21"/>
          <w:szCs w:val="21"/>
        </w:rPr>
        <w:t xml:space="preserve">* </w:t>
      </w:r>
      <w:r>
        <w:rPr>
          <w:rFonts w:cstheme="minorHAnsi"/>
          <w:color w:val="000000" w:themeColor="text1"/>
          <w:sz w:val="21"/>
          <w:szCs w:val="21"/>
        </w:rPr>
        <w:t>(n + 1) / 2</w:t>
      </w:r>
    </w:p>
    <w:p w14:paraId="6CC62ACD" w14:textId="2AEA9979" w:rsidR="00915FAE" w:rsidRDefault="00915FAE" w:rsidP="008E051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No of zero = n * (n - 1) / 2</w:t>
      </w:r>
    </w:p>
    <w:p w14:paraId="15E7CC8F" w14:textId="60BFF28F" w:rsidR="00915FAE" w:rsidRDefault="006F1595" w:rsidP="008E051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Row Major Mapping</w:t>
      </w:r>
    </w:p>
    <w:p w14:paraId="4A39C504" w14:textId="3FFDAA9C" w:rsidR="006F1595" w:rsidRDefault="00862F83" w:rsidP="006F1595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Index([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][j) = [(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- 1)n – (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- 2)(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- 1)]</w:t>
      </w:r>
      <w:r w:rsidR="00275887">
        <w:rPr>
          <w:rFonts w:cstheme="minorHAnsi"/>
          <w:color w:val="000000" w:themeColor="text1"/>
          <w:sz w:val="21"/>
          <w:szCs w:val="21"/>
        </w:rPr>
        <w:t xml:space="preserve"> + (j - 1)</w:t>
      </w:r>
    </w:p>
    <w:p w14:paraId="2E5BF275" w14:textId="69B7F4AB" w:rsidR="006C480C" w:rsidRDefault="00FC5863" w:rsidP="006C480C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Upper Major Mapping</w:t>
      </w:r>
    </w:p>
    <w:p w14:paraId="0C4985CF" w14:textId="2C7AD6AD" w:rsidR="00FC5863" w:rsidRDefault="00171C86" w:rsidP="00FC5863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Index([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][j]) = [j * (j - 1) / 2] + (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- 1)</w:t>
      </w:r>
    </w:p>
    <w:p w14:paraId="1EB52815" w14:textId="65814300" w:rsidR="00442203" w:rsidRDefault="004105F9" w:rsidP="00442203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Symmetric Matrix</w:t>
      </w:r>
    </w:p>
    <w:p w14:paraId="766129FF" w14:textId="43FD6317" w:rsidR="004105F9" w:rsidRDefault="00C722BB" w:rsidP="004105F9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M[i, j] = M[j,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]</w:t>
      </w:r>
    </w:p>
    <w:p w14:paraId="626D7F3C" w14:textId="1B35B0FE" w:rsidR="00BE628C" w:rsidRDefault="00413FFD" w:rsidP="00BE628C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Tri-Diagonal</w:t>
      </w:r>
    </w:p>
    <w:p w14:paraId="0426ACA7" w14:textId="47B2C5DD" w:rsidR="00413FFD" w:rsidRDefault="005959CD" w:rsidP="00413FFD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M[i, j] = non-zero, if abs(i - j) &lt;= 1</w:t>
      </w:r>
    </w:p>
    <w:p w14:paraId="410164B4" w14:textId="18CB0DEB" w:rsidR="00A76822" w:rsidRDefault="00A76822" w:rsidP="00413FFD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M[I, j] = 0, if abs(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- j) &gt; 1</w:t>
      </w:r>
    </w:p>
    <w:p w14:paraId="188DBD4E" w14:textId="265C1D6E" w:rsidR="00286E48" w:rsidRDefault="00286E48" w:rsidP="00413FFD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No of non-zero = 3n </w:t>
      </w:r>
      <w:r w:rsidR="00F06DA7">
        <w:rPr>
          <w:rFonts w:cstheme="minorHAnsi"/>
          <w:color w:val="000000" w:themeColor="text1"/>
          <w:sz w:val="21"/>
          <w:szCs w:val="21"/>
        </w:rPr>
        <w:t>–</w:t>
      </w:r>
      <w:r>
        <w:rPr>
          <w:rFonts w:cstheme="minorHAnsi"/>
          <w:color w:val="000000" w:themeColor="text1"/>
          <w:sz w:val="21"/>
          <w:szCs w:val="21"/>
        </w:rPr>
        <w:t xml:space="preserve"> 2</w:t>
      </w:r>
    </w:p>
    <w:p w14:paraId="567B34B9" w14:textId="4AC20AD5" w:rsidR="00F06DA7" w:rsidRDefault="00884087" w:rsidP="00884087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Index(M[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][j]) </w:t>
      </w:r>
    </w:p>
    <w:p w14:paraId="07951511" w14:textId="5F28D857" w:rsidR="00884087" w:rsidRDefault="00884087" w:rsidP="0088408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– j = 1, index =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– 1</w:t>
      </w:r>
    </w:p>
    <w:p w14:paraId="72545C94" w14:textId="55FEFB63" w:rsidR="00884087" w:rsidRDefault="00884087" w:rsidP="0088408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– j = 0, index = n – 1 +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– 1</w:t>
      </w:r>
    </w:p>
    <w:p w14:paraId="2697844F" w14:textId="30FE8CA9" w:rsidR="00884087" w:rsidRDefault="00884087" w:rsidP="0088408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If I – j = -1, index = 2n </w:t>
      </w:r>
      <w:r w:rsidR="006C3595">
        <w:rPr>
          <w:rFonts w:cstheme="minorHAnsi"/>
          <w:color w:val="000000" w:themeColor="text1"/>
          <w:sz w:val="21"/>
          <w:szCs w:val="21"/>
        </w:rPr>
        <w:t>–</w:t>
      </w:r>
      <w:r>
        <w:rPr>
          <w:rFonts w:cstheme="minorHAnsi"/>
          <w:color w:val="000000" w:themeColor="text1"/>
          <w:sz w:val="21"/>
          <w:szCs w:val="21"/>
        </w:rPr>
        <w:t xml:space="preserve"> 1</w:t>
      </w:r>
    </w:p>
    <w:p w14:paraId="571F7C61" w14:textId="2D12D254" w:rsidR="006C3595" w:rsidRDefault="008C05C3" w:rsidP="006C359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Toeplitz Matrix</w:t>
      </w:r>
    </w:p>
    <w:p w14:paraId="2C7378A7" w14:textId="60A9B849" w:rsidR="008C05C3" w:rsidRDefault="00D67CCD" w:rsidP="008C05C3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lastRenderedPageBreak/>
        <w:t>M[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, j] = M[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– 1, j – 1]</w:t>
      </w:r>
    </w:p>
    <w:p w14:paraId="488C7BE5" w14:textId="4497CBBE" w:rsidR="0084113C" w:rsidRDefault="00E16277" w:rsidP="008C05C3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Index(M[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>, j])</w:t>
      </w:r>
    </w:p>
    <w:p w14:paraId="7EC5C1CC" w14:textId="19CA786A" w:rsidR="00E16277" w:rsidRDefault="00685060" w:rsidP="00E1627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&lt;= j, index = j – i</w:t>
      </w:r>
    </w:p>
    <w:p w14:paraId="789D07DA" w14:textId="6FE807A4" w:rsidR="00685060" w:rsidRDefault="00685060" w:rsidP="00E1627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If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&gt; j, index = n +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i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– j </w:t>
      </w:r>
      <w:r w:rsidR="00C524FB">
        <w:rPr>
          <w:rFonts w:cstheme="minorHAnsi"/>
          <w:color w:val="000000" w:themeColor="text1"/>
          <w:sz w:val="21"/>
          <w:szCs w:val="21"/>
        </w:rPr>
        <w:t>–</w:t>
      </w:r>
      <w:r>
        <w:rPr>
          <w:rFonts w:cstheme="minorHAnsi"/>
          <w:color w:val="000000" w:themeColor="text1"/>
          <w:sz w:val="21"/>
          <w:szCs w:val="21"/>
        </w:rPr>
        <w:t xml:space="preserve"> 1</w:t>
      </w:r>
    </w:p>
    <w:p w14:paraId="1356B88B" w14:textId="7F02A699" w:rsidR="00C524FB" w:rsidRDefault="00A82345" w:rsidP="00C524FB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Sparse Matrix Representation</w:t>
      </w:r>
    </w:p>
    <w:p w14:paraId="7ADDE7B6" w14:textId="77777777" w:rsidR="00140CD5" w:rsidRPr="006A08EC" w:rsidRDefault="00140CD5" w:rsidP="00140CD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</w:p>
    <w:p w14:paraId="4D454A44" w14:textId="26B80862" w:rsidR="00484016" w:rsidRPr="007E2DA0" w:rsidRDefault="00F15DBD" w:rsidP="00B65DFB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7E2DA0">
        <w:rPr>
          <w:rFonts w:cstheme="minorHAnsi"/>
          <w:b/>
          <w:bCs/>
          <w:color w:val="000000" w:themeColor="text1"/>
          <w:sz w:val="21"/>
          <w:szCs w:val="21"/>
        </w:rPr>
        <w:t xml:space="preserve">Searching </w:t>
      </w:r>
    </w:p>
    <w:p w14:paraId="4234C344" w14:textId="29B2EBC3" w:rsidR="00F15DBD" w:rsidRDefault="009C550B" w:rsidP="00F15DBD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Linear Sea</w:t>
      </w:r>
      <w:r w:rsidR="0059483A">
        <w:rPr>
          <w:rFonts w:cstheme="minorHAnsi"/>
          <w:color w:val="000000" w:themeColor="text1"/>
          <w:sz w:val="21"/>
          <w:szCs w:val="21"/>
        </w:rPr>
        <w:t>r</w:t>
      </w:r>
      <w:r>
        <w:rPr>
          <w:rFonts w:cstheme="minorHAnsi"/>
          <w:color w:val="000000" w:themeColor="text1"/>
          <w:sz w:val="21"/>
          <w:szCs w:val="21"/>
        </w:rPr>
        <w:t xml:space="preserve">ching </w:t>
      </w:r>
    </w:p>
    <w:p w14:paraId="592C0E68" w14:textId="7B04D4A7" w:rsidR="00F86585" w:rsidRDefault="00F86585" w:rsidP="00F8658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Time complexity: O(n)</w:t>
      </w:r>
    </w:p>
    <w:p w14:paraId="4D32D5A0" w14:textId="2A4327F8" w:rsidR="009C550B" w:rsidRDefault="004E5196" w:rsidP="0019617F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4E5196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6D610C50" wp14:editId="3E2403DB">
            <wp:extent cx="3647440" cy="1439693"/>
            <wp:effectExtent l="0" t="0" r="0" b="0"/>
            <wp:docPr id="120341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165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8562" cy="146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9A5C" w14:textId="77777777" w:rsidR="00F86585" w:rsidRDefault="008A4E83" w:rsidP="00606154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Binary Searching</w:t>
      </w:r>
      <w:r w:rsidR="00F84DED">
        <w:rPr>
          <w:rFonts w:cstheme="minorHAnsi"/>
          <w:color w:val="000000" w:themeColor="text1"/>
          <w:sz w:val="21"/>
          <w:szCs w:val="21"/>
        </w:rPr>
        <w:t xml:space="preserve"> </w:t>
      </w:r>
    </w:p>
    <w:p w14:paraId="2C74C3AF" w14:textId="01422E92" w:rsidR="00C723FF" w:rsidRDefault="00F86585" w:rsidP="00F8658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It i</w:t>
      </w:r>
      <w:r w:rsidRPr="00F86585">
        <w:rPr>
          <w:rFonts w:cstheme="minorHAnsi"/>
          <w:color w:val="000000" w:themeColor="text1"/>
          <w:sz w:val="21"/>
          <w:szCs w:val="21"/>
        </w:rPr>
        <w:t>s a searching algorithm used in a sorted array by repeatedly dividing the search interval in half.</w:t>
      </w:r>
    </w:p>
    <w:p w14:paraId="32EB66AF" w14:textId="53AAD69E" w:rsidR="00176F8F" w:rsidRDefault="005D23E8" w:rsidP="00F8658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Time complexity:</w:t>
      </w:r>
      <w:r w:rsidR="000E7B9F">
        <w:rPr>
          <w:rFonts w:cstheme="minorHAnsi"/>
          <w:color w:val="000000" w:themeColor="text1"/>
          <w:sz w:val="21"/>
          <w:szCs w:val="21"/>
        </w:rPr>
        <w:t xml:space="preserve"> </w:t>
      </w:r>
      <w:r>
        <w:rPr>
          <w:rFonts w:cstheme="minorHAnsi"/>
          <w:color w:val="000000" w:themeColor="text1"/>
          <w:sz w:val="21"/>
          <w:szCs w:val="21"/>
        </w:rPr>
        <w:t>O(log n)</w:t>
      </w:r>
    </w:p>
    <w:p w14:paraId="09AA1CD7" w14:textId="2076D53A" w:rsidR="00606154" w:rsidRDefault="00606154" w:rsidP="00606154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606154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9DED429" wp14:editId="40448856">
            <wp:extent cx="3744595" cy="1634246"/>
            <wp:effectExtent l="0" t="0" r="1905" b="4445"/>
            <wp:docPr id="108285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81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4807" cy="164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ED14" w14:textId="77777777" w:rsidR="009D21D5" w:rsidRDefault="009D21D5" w:rsidP="00606154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</w:p>
    <w:p w14:paraId="069691A1" w14:textId="6017D7C7" w:rsidR="009D21D5" w:rsidRPr="007E2DA0" w:rsidRDefault="009D21D5" w:rsidP="009D21D5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</w:pPr>
      <w:r w:rsidRPr="007E2DA0">
        <w:rPr>
          <w:rFonts w:cstheme="minorHAnsi"/>
          <w:b/>
          <w:bCs/>
          <w:color w:val="000000" w:themeColor="text1"/>
          <w:sz w:val="21"/>
          <w:szCs w:val="21"/>
        </w:rPr>
        <w:t>Sorting</w:t>
      </w:r>
    </w:p>
    <w:p w14:paraId="44D7F1A9" w14:textId="2CDC62C4" w:rsidR="009D21D5" w:rsidRDefault="009D21D5" w:rsidP="009D21D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Bubble Sort</w:t>
      </w:r>
    </w:p>
    <w:p w14:paraId="38B0C1FF" w14:textId="5F997FFD" w:rsidR="00732385" w:rsidRDefault="006D6779" w:rsidP="00732385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6D6779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1ECFFC55" wp14:editId="22D8E749">
            <wp:extent cx="3521075" cy="2315183"/>
            <wp:effectExtent l="0" t="0" r="0" b="0"/>
            <wp:docPr id="184723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05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161" cy="237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B805" w14:textId="47812D9E" w:rsidR="009D21D5" w:rsidRDefault="009D21D5" w:rsidP="009D21D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Selection Sort</w:t>
      </w:r>
    </w:p>
    <w:p w14:paraId="12174011" w14:textId="20493AAD" w:rsidR="00741BDD" w:rsidRDefault="00741BDD" w:rsidP="00741BDD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741BDD">
        <w:rPr>
          <w:rFonts w:cstheme="minorHAns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45CD192" wp14:editId="7C15CE6C">
            <wp:extent cx="3356043" cy="1770290"/>
            <wp:effectExtent l="0" t="0" r="0" b="0"/>
            <wp:docPr id="116731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154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2276" cy="182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FB6B" w14:textId="059977DA" w:rsidR="009D21D5" w:rsidRDefault="009D21D5" w:rsidP="009D21D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Insertion Sort</w:t>
      </w:r>
    </w:p>
    <w:p w14:paraId="7F0C4C48" w14:textId="10C70A99" w:rsidR="00741BDD" w:rsidRDefault="00404587" w:rsidP="00741BDD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404587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3EEE520B" wp14:editId="2EDAED9F">
            <wp:extent cx="3804285" cy="1789890"/>
            <wp:effectExtent l="0" t="0" r="0" b="1270"/>
            <wp:docPr id="112901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4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0136" cy="181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C4C2" w14:textId="05EB247D" w:rsidR="009D21D5" w:rsidRDefault="009D21D5" w:rsidP="009D21D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Quick Sort</w:t>
      </w:r>
      <w:r w:rsidR="000A4053">
        <w:rPr>
          <w:rFonts w:cstheme="minorHAnsi"/>
          <w:color w:val="000000" w:themeColor="text1"/>
          <w:sz w:val="21"/>
          <w:szCs w:val="21"/>
        </w:rPr>
        <w:t xml:space="preserve"> (Divide and Conquer)</w:t>
      </w:r>
    </w:p>
    <w:p w14:paraId="287C13CF" w14:textId="36FD0245" w:rsidR="00F4183C" w:rsidRDefault="00F4183C" w:rsidP="00F4183C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F4183C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234CEEA7" wp14:editId="3334A602">
            <wp:extent cx="4357370" cy="3025302"/>
            <wp:effectExtent l="0" t="0" r="0" b="0"/>
            <wp:docPr id="98953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43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952" cy="30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191F" w14:textId="227302E8" w:rsidR="009D21D5" w:rsidRDefault="009D21D5" w:rsidP="009D21D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Merge Sort</w:t>
      </w:r>
      <w:r w:rsidR="0054583B">
        <w:rPr>
          <w:rFonts w:cstheme="minorHAnsi"/>
          <w:color w:val="000000" w:themeColor="text1"/>
          <w:sz w:val="21"/>
          <w:szCs w:val="21"/>
        </w:rPr>
        <w:t xml:space="preserve"> (Divide and Conquer)</w:t>
      </w:r>
    </w:p>
    <w:p w14:paraId="26E4E9DF" w14:textId="2F4C1801" w:rsidR="005C28B2" w:rsidRDefault="005C28B2" w:rsidP="005C28B2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5C28B2">
        <w:rPr>
          <w:rFonts w:cstheme="minorHAns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541A626" wp14:editId="5C867452">
            <wp:extent cx="3190672" cy="3122295"/>
            <wp:effectExtent l="0" t="0" r="0" b="1905"/>
            <wp:docPr id="69676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62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102" cy="32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7F0" w14:textId="6496ECE4" w:rsidR="00AE6A79" w:rsidRDefault="00AE6A79" w:rsidP="00AE6A79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Counting sort</w:t>
      </w:r>
    </w:p>
    <w:p w14:paraId="7323540C" w14:textId="48169870" w:rsidR="00AE6A79" w:rsidRDefault="008C2310" w:rsidP="00AE6A79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8C2310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25E2E6D1" wp14:editId="4A9C739D">
            <wp:extent cx="3433864" cy="4192270"/>
            <wp:effectExtent l="0" t="0" r="0" b="0"/>
            <wp:docPr id="107049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924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0922" cy="42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BB34" w14:textId="55230E03" w:rsidR="001D5E83" w:rsidRDefault="006B25D8" w:rsidP="001D5E83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Bins</w:t>
      </w:r>
      <w:r w:rsidR="00A02052">
        <w:rPr>
          <w:rFonts w:cstheme="minorHAnsi"/>
          <w:color w:val="000000" w:themeColor="text1"/>
          <w:sz w:val="21"/>
          <w:szCs w:val="21"/>
        </w:rPr>
        <w:t xml:space="preserve"> Sort</w:t>
      </w:r>
      <w:r w:rsidR="00B50E7A">
        <w:rPr>
          <w:rFonts w:cstheme="minorHAnsi"/>
          <w:color w:val="000000" w:themeColor="text1"/>
          <w:sz w:val="21"/>
          <w:szCs w:val="21"/>
        </w:rPr>
        <w:t xml:space="preserve"> (Linked List)</w:t>
      </w:r>
    </w:p>
    <w:p w14:paraId="751F7160" w14:textId="2831C4F4" w:rsidR="00DF65A5" w:rsidRDefault="00DF65A5" w:rsidP="00DF65A5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DF65A5">
        <w:rPr>
          <w:rFonts w:cstheme="minorHAns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5F259BD" wp14:editId="7A16A04E">
            <wp:extent cx="3131820" cy="4416357"/>
            <wp:effectExtent l="0" t="0" r="5080" b="3810"/>
            <wp:docPr id="100222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29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9285" cy="456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4F6" w:rsidRPr="00B424F6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4423DB0B" wp14:editId="163F2610">
            <wp:extent cx="3263265" cy="2208179"/>
            <wp:effectExtent l="0" t="0" r="635" b="1905"/>
            <wp:docPr id="197047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769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8464" cy="223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7FA" w:rsidRPr="004357FA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185D7E1D" wp14:editId="217EDF8F">
            <wp:extent cx="1916349" cy="680720"/>
            <wp:effectExtent l="0" t="0" r="1905" b="5080"/>
            <wp:docPr id="237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06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583" cy="7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1BFB" w14:textId="20342C5B" w:rsidR="00425CB6" w:rsidRDefault="00650DB4" w:rsidP="00425CB6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Radix Sort</w:t>
      </w:r>
      <w:r w:rsidR="0095586E">
        <w:rPr>
          <w:rFonts w:cstheme="minorHAnsi"/>
          <w:color w:val="000000" w:themeColor="text1"/>
          <w:sz w:val="21"/>
          <w:szCs w:val="21"/>
        </w:rPr>
        <w:t xml:space="preserve"> (LinkedList)</w:t>
      </w:r>
    </w:p>
    <w:p w14:paraId="639A03CA" w14:textId="2FAD1DBD" w:rsidR="007A3F0C" w:rsidRDefault="003C4909" w:rsidP="007A3F0C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3C4909">
        <w:rPr>
          <w:rFonts w:cstheme="minorHAns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F5AB008" wp14:editId="51972D45">
            <wp:extent cx="3239311" cy="4620142"/>
            <wp:effectExtent l="0" t="0" r="0" b="3175"/>
            <wp:docPr id="15219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94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6782" cy="468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112" w14:textId="024E86FB" w:rsidR="00D23242" w:rsidRDefault="00D23242" w:rsidP="007A3F0C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D23242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199CF4C5" wp14:editId="594391B2">
            <wp:extent cx="3452913" cy="3686783"/>
            <wp:effectExtent l="0" t="0" r="1905" b="0"/>
            <wp:docPr id="64061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94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0763" cy="38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F44C" w14:textId="3D74D481" w:rsidR="00C91617" w:rsidRDefault="00C91617" w:rsidP="00C91617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lastRenderedPageBreak/>
        <w:t>Bi</w:t>
      </w:r>
      <w:r w:rsidR="00DC0378">
        <w:rPr>
          <w:rFonts w:cstheme="minorHAnsi"/>
          <w:color w:val="000000" w:themeColor="text1"/>
          <w:sz w:val="21"/>
          <w:szCs w:val="21"/>
        </w:rPr>
        <w:t>t</w:t>
      </w:r>
      <w:r>
        <w:rPr>
          <w:rFonts w:cstheme="minorHAnsi"/>
          <w:color w:val="000000" w:themeColor="text1"/>
          <w:sz w:val="21"/>
          <w:szCs w:val="21"/>
        </w:rPr>
        <w:t>wise</w:t>
      </w:r>
    </w:p>
    <w:p w14:paraId="3D6E3034" w14:textId="1D535CAD" w:rsidR="00A14DEF" w:rsidRDefault="00667EE1" w:rsidP="004C1852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AND</w:t>
      </w:r>
      <w:r w:rsidR="00771137">
        <w:rPr>
          <w:rFonts w:cstheme="minorHAnsi"/>
          <w:color w:val="000000" w:themeColor="text1"/>
          <w:sz w:val="21"/>
          <w:szCs w:val="21"/>
        </w:rPr>
        <w:t xml:space="preserve"> (&amp;)</w:t>
      </w:r>
      <w:r>
        <w:rPr>
          <w:rFonts w:cstheme="minorHAnsi"/>
          <w:color w:val="000000" w:themeColor="text1"/>
          <w:sz w:val="21"/>
          <w:szCs w:val="21"/>
        </w:rPr>
        <w:t>, OR</w:t>
      </w:r>
      <w:r w:rsidR="00771137">
        <w:rPr>
          <w:rFonts w:cstheme="minorHAnsi"/>
          <w:color w:val="000000" w:themeColor="text1"/>
          <w:sz w:val="21"/>
          <w:szCs w:val="21"/>
        </w:rPr>
        <w:t xml:space="preserve"> (|)</w:t>
      </w:r>
      <w:r>
        <w:rPr>
          <w:rFonts w:cstheme="minorHAnsi"/>
          <w:color w:val="000000" w:themeColor="text1"/>
          <w:sz w:val="21"/>
          <w:szCs w:val="21"/>
        </w:rPr>
        <w:t>, XOR</w:t>
      </w:r>
      <w:r w:rsidR="00771137">
        <w:rPr>
          <w:rFonts w:cstheme="minorHAnsi"/>
          <w:color w:val="000000" w:themeColor="text1"/>
          <w:sz w:val="21"/>
          <w:szCs w:val="21"/>
        </w:rPr>
        <w:t xml:space="preserve"> (^)</w:t>
      </w:r>
      <w:r>
        <w:rPr>
          <w:rFonts w:cstheme="minorHAnsi"/>
          <w:color w:val="000000" w:themeColor="text1"/>
          <w:sz w:val="21"/>
          <w:szCs w:val="21"/>
        </w:rPr>
        <w:t>, NOT</w:t>
      </w:r>
      <w:r w:rsidR="00771137">
        <w:rPr>
          <w:rFonts w:cstheme="minorHAnsi"/>
          <w:color w:val="000000" w:themeColor="text1"/>
          <w:sz w:val="21"/>
          <w:szCs w:val="21"/>
        </w:rPr>
        <w:t>(~)</w:t>
      </w:r>
      <w:r>
        <w:rPr>
          <w:rFonts w:cstheme="minorHAnsi"/>
          <w:color w:val="000000" w:themeColor="text1"/>
          <w:sz w:val="21"/>
          <w:szCs w:val="21"/>
        </w:rPr>
        <w:t>, Left Shift</w:t>
      </w:r>
      <w:r w:rsidR="00771137">
        <w:rPr>
          <w:rFonts w:cstheme="minorHAnsi"/>
          <w:color w:val="000000" w:themeColor="text1"/>
          <w:sz w:val="21"/>
          <w:szCs w:val="21"/>
        </w:rPr>
        <w:t>(&lt;&lt;)</w:t>
      </w:r>
      <w:r>
        <w:rPr>
          <w:rFonts w:cstheme="minorHAnsi"/>
          <w:color w:val="000000" w:themeColor="text1"/>
          <w:sz w:val="21"/>
          <w:szCs w:val="21"/>
        </w:rPr>
        <w:t>, Right Shift</w:t>
      </w:r>
      <w:r w:rsidR="00771137">
        <w:rPr>
          <w:rFonts w:cstheme="minorHAnsi"/>
          <w:color w:val="000000" w:themeColor="text1"/>
          <w:sz w:val="21"/>
          <w:szCs w:val="21"/>
        </w:rPr>
        <w:t>(&gt;&gt;)</w:t>
      </w:r>
    </w:p>
    <w:p w14:paraId="53E9332C" w14:textId="77777777" w:rsidR="006C76CF" w:rsidRDefault="006C76CF" w:rsidP="006C76CF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6C76CF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634B3B8" wp14:editId="0F7D20B4">
            <wp:extent cx="5320665" cy="1215957"/>
            <wp:effectExtent l="0" t="0" r="635" b="3810"/>
            <wp:docPr id="184711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12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7900" cy="12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0B50" w14:textId="50C0D92F" w:rsidR="0036288D" w:rsidRDefault="0036288D" w:rsidP="0036288D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Difference between binary and decimal number</w:t>
      </w:r>
    </w:p>
    <w:p w14:paraId="2EC907C4" w14:textId="1A4AED48" w:rsidR="006E3CB8" w:rsidRDefault="0071070C" w:rsidP="006E3CB8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71070C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477DB3B4" wp14:editId="779ED578">
            <wp:extent cx="5349875" cy="1089498"/>
            <wp:effectExtent l="0" t="0" r="0" b="3175"/>
            <wp:docPr id="70873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305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3298" cy="10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406" w14:textId="752417E4" w:rsidR="00687904" w:rsidRDefault="00687904" w:rsidP="00687904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Find next bit</w:t>
      </w:r>
    </w:p>
    <w:p w14:paraId="53F8E6CA" w14:textId="59FAB42E" w:rsidR="00AB7CCD" w:rsidRPr="00074AE2" w:rsidRDefault="00AB7CCD" w:rsidP="00074AE2">
      <w:pPr>
        <w:pStyle w:val="ListParagraph"/>
        <w:spacing w:line="240" w:lineRule="auto"/>
        <w:ind w:left="1440"/>
        <w:rPr>
          <w:rFonts w:cstheme="minorHAnsi"/>
          <w:color w:val="000000" w:themeColor="text1"/>
          <w:sz w:val="21"/>
          <w:szCs w:val="21"/>
        </w:rPr>
      </w:pPr>
      <w:r w:rsidRPr="00AB7CCD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25D0FCA5" wp14:editId="141C5554">
            <wp:extent cx="4056434" cy="2023110"/>
            <wp:effectExtent l="0" t="0" r="0" b="0"/>
            <wp:docPr id="211434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465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7582" cy="204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5266" w14:textId="6361EA1D" w:rsidR="000F1B95" w:rsidRDefault="005A371A" w:rsidP="000F1B9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Important Points of Bitwise </w:t>
      </w:r>
      <w:r w:rsidR="000F1B95">
        <w:rPr>
          <w:rFonts w:cstheme="minorHAnsi"/>
          <w:color w:val="000000" w:themeColor="text1"/>
          <w:sz w:val="21"/>
          <w:szCs w:val="21"/>
        </w:rPr>
        <w:t>algorithms</w:t>
      </w:r>
    </w:p>
    <w:p w14:paraId="6ABE7B1D" w14:textId="64D30234" w:rsidR="000F1B95" w:rsidRDefault="00D51DBD" w:rsidP="000F1B9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How to set a bit in the number</w:t>
      </w:r>
    </w:p>
    <w:p w14:paraId="77096558" w14:textId="470EB826" w:rsidR="00D51DBD" w:rsidRDefault="00E1708E" w:rsidP="00D51DBD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E1708E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1ABB5D81" wp14:editId="52737DF7">
            <wp:extent cx="3219855" cy="855980"/>
            <wp:effectExtent l="0" t="0" r="6350" b="0"/>
            <wp:docPr id="203518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824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9920" cy="8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6940" w14:textId="4A50F7C5" w:rsidR="00E1708E" w:rsidRDefault="00A25754" w:rsidP="00E1708E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How to unset/clear a bit at nth position in the number</w:t>
      </w:r>
    </w:p>
    <w:p w14:paraId="71D962D3" w14:textId="0FAD432C" w:rsidR="00E14CE9" w:rsidRDefault="0018411F" w:rsidP="00E14CE9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18411F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4F6A709" wp14:editId="23FFF77F">
            <wp:extent cx="3251200" cy="943583"/>
            <wp:effectExtent l="0" t="0" r="0" b="0"/>
            <wp:docPr id="115580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094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9978" cy="95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8BC6" w14:textId="25A721A9" w:rsidR="0018411F" w:rsidRDefault="00996BB1" w:rsidP="0018411F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Toggling  a bit at nth position</w:t>
      </w:r>
    </w:p>
    <w:p w14:paraId="31DC9823" w14:textId="553DE705" w:rsidR="00996BB1" w:rsidRDefault="00340C8B" w:rsidP="00996BB1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340C8B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42D49C68" wp14:editId="44B15111">
            <wp:extent cx="3294380" cy="875489"/>
            <wp:effectExtent l="0" t="0" r="0" b="1270"/>
            <wp:docPr id="105865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524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1133" cy="8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D1CE" w14:textId="28B95209" w:rsidR="00340C8B" w:rsidRDefault="00CB5BB4" w:rsidP="00340C8B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lastRenderedPageBreak/>
        <w:t>Checking if the bit at nth position is set or unset</w:t>
      </w:r>
    </w:p>
    <w:p w14:paraId="02B1BA0A" w14:textId="6E38234C" w:rsidR="00CB5BB4" w:rsidRDefault="007A01C7" w:rsidP="00CB5BB4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7A01C7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7AAF157E" wp14:editId="7CCC0981">
            <wp:extent cx="3283585" cy="856034"/>
            <wp:effectExtent l="0" t="0" r="5715" b="0"/>
            <wp:docPr id="29211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19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4121" cy="8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E753" w14:textId="2BCF2F9A" w:rsidR="0089413E" w:rsidRDefault="0091457B" w:rsidP="0089413E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Multiply a number by 2 using the left shift operator</w:t>
      </w:r>
    </w:p>
    <w:p w14:paraId="3954AA3A" w14:textId="5333C6D2" w:rsidR="0091457B" w:rsidRDefault="00481525" w:rsidP="0091457B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481525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45F36EA" wp14:editId="7FA4770F">
            <wp:extent cx="2445385" cy="661481"/>
            <wp:effectExtent l="0" t="0" r="0" b="0"/>
            <wp:docPr id="159550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043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737" cy="6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5BA" w14:textId="25826A8C" w:rsidR="00481525" w:rsidRDefault="00774A78" w:rsidP="0048152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Divide a number 2 using right shift operator</w:t>
      </w:r>
    </w:p>
    <w:p w14:paraId="4C858EBA" w14:textId="60829C37" w:rsidR="00774A78" w:rsidRDefault="003E486A" w:rsidP="00774A78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3E486A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0DAFD07C" wp14:editId="7A1D919F">
            <wp:extent cx="2472743" cy="651754"/>
            <wp:effectExtent l="0" t="0" r="3810" b="0"/>
            <wp:docPr id="166703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396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0453" cy="6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62E8" w14:textId="17737C45" w:rsidR="003E486A" w:rsidRDefault="00680960" w:rsidP="003E486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Compute XOR from 1 </w:t>
      </w:r>
      <w:proofErr w:type="spellStart"/>
      <w:r>
        <w:rPr>
          <w:rFonts w:cstheme="minorHAnsi"/>
          <w:color w:val="000000" w:themeColor="text1"/>
          <w:sz w:val="21"/>
          <w:szCs w:val="21"/>
        </w:rPr>
        <w:t>to n</w:t>
      </w:r>
      <w:proofErr w:type="spellEnd"/>
      <w:r>
        <w:rPr>
          <w:rFonts w:cstheme="minorHAnsi"/>
          <w:color w:val="000000" w:themeColor="text1"/>
          <w:sz w:val="21"/>
          <w:szCs w:val="21"/>
        </w:rPr>
        <w:t xml:space="preserve"> (direct method)</w:t>
      </w:r>
    </w:p>
    <w:p w14:paraId="0EB03E9C" w14:textId="585ED326" w:rsidR="00680960" w:rsidRDefault="00680960" w:rsidP="00680960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680960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48D736FD" wp14:editId="081E9C0E">
            <wp:extent cx="3385185" cy="1702340"/>
            <wp:effectExtent l="0" t="0" r="0" b="0"/>
            <wp:docPr id="206773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313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6551" cy="17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B995" w14:textId="100CFFF2" w:rsidR="00680960" w:rsidRDefault="00A866A1" w:rsidP="0068096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How to know if a number is a power of 2</w:t>
      </w:r>
    </w:p>
    <w:p w14:paraId="363466E9" w14:textId="3D263028" w:rsidR="00A866A1" w:rsidRDefault="0008578E" w:rsidP="00A866A1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08578E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7D123496" wp14:editId="435D5EB5">
            <wp:extent cx="3917315" cy="632298"/>
            <wp:effectExtent l="0" t="0" r="0" b="3175"/>
            <wp:docPr id="97526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6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8773" cy="63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330" w14:textId="484B4EF1" w:rsidR="0008578E" w:rsidRDefault="0098083A" w:rsidP="0008578E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Count se</w:t>
      </w:r>
      <w:r w:rsidR="00C70FDF">
        <w:rPr>
          <w:rFonts w:cstheme="minorHAnsi"/>
          <w:color w:val="000000" w:themeColor="text1"/>
          <w:sz w:val="21"/>
          <w:szCs w:val="21"/>
        </w:rPr>
        <w:t>t</w:t>
      </w:r>
      <w:r>
        <w:rPr>
          <w:rFonts w:cstheme="minorHAnsi"/>
          <w:color w:val="000000" w:themeColor="text1"/>
          <w:sz w:val="21"/>
          <w:szCs w:val="21"/>
        </w:rPr>
        <w:t xml:space="preserve"> bits in a number</w:t>
      </w:r>
    </w:p>
    <w:p w14:paraId="360B42CA" w14:textId="69E01DB0" w:rsidR="0098083A" w:rsidRDefault="00157E05" w:rsidP="00570B5D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157E05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55DFCF83" wp14:editId="68BE0746">
            <wp:extent cx="3385185" cy="1400783"/>
            <wp:effectExtent l="0" t="0" r="0" b="0"/>
            <wp:docPr id="162739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18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5669" cy="142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AC7F" w14:textId="118A2753" w:rsidR="00157E05" w:rsidRDefault="00C85242" w:rsidP="00157E05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Position of right most set bit</w:t>
      </w:r>
    </w:p>
    <w:p w14:paraId="0C1B23E5" w14:textId="65D5D75B" w:rsidR="00C85242" w:rsidRDefault="00C17DF8" w:rsidP="00C85242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C17DF8">
        <w:rPr>
          <w:rFonts w:cstheme="minorHAnsi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7B39F3D" wp14:editId="0AB74E56">
            <wp:extent cx="3754755" cy="1838528"/>
            <wp:effectExtent l="0" t="0" r="4445" b="3175"/>
            <wp:docPr id="9392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834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1990" cy="18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E36B" w14:textId="47A159A7" w:rsidR="00C17DF8" w:rsidRDefault="00340EB0" w:rsidP="00C17DF8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Swap two number</w:t>
      </w:r>
    </w:p>
    <w:p w14:paraId="4AE42DD7" w14:textId="11ADDC43" w:rsidR="003B6DE4" w:rsidRDefault="00AE128D" w:rsidP="003B6DE4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AE128D">
        <w:rPr>
          <w:rFonts w:cstheme="minorHAnsi"/>
          <w:noProof/>
          <w:color w:val="000000" w:themeColor="text1"/>
          <w:sz w:val="21"/>
          <w:szCs w:val="21"/>
        </w:rPr>
        <w:drawing>
          <wp:inline distT="0" distB="0" distL="0" distR="0" wp14:anchorId="3A18F262" wp14:editId="41C2BAD1">
            <wp:extent cx="3742055" cy="1128409"/>
            <wp:effectExtent l="0" t="0" r="4445" b="1905"/>
            <wp:docPr id="157881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188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2888" cy="11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3AF2" w14:textId="66D405AB" w:rsidR="003B6DE4" w:rsidRDefault="009D29CF" w:rsidP="003B6DE4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Print all bit</w:t>
      </w:r>
    </w:p>
    <w:p w14:paraId="763E280E" w14:textId="584A8DDD" w:rsidR="00054BB1" w:rsidRDefault="00054BB1" w:rsidP="00054BB1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054BB1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3F312B35" wp14:editId="476BE22D">
            <wp:extent cx="3667125" cy="1118680"/>
            <wp:effectExtent l="0" t="0" r="3175" b="0"/>
            <wp:docPr id="20257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02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9196" cy="113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FAF1" w14:textId="332F3A87" w:rsidR="00A73232" w:rsidRDefault="00876B2E" w:rsidP="00A73232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Character Bitwise</w:t>
      </w:r>
    </w:p>
    <w:p w14:paraId="51862F35" w14:textId="3D55CD34" w:rsidR="006D0367" w:rsidRDefault="006D0367" w:rsidP="001264C6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 xml:space="preserve">Difference between upper case letter and lower-case binary is that </w:t>
      </w:r>
    </w:p>
    <w:p w14:paraId="2D53DCE6" w14:textId="71448645" w:rsidR="001264C6" w:rsidRDefault="006D0367" w:rsidP="006D036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 upper case letter 5th bit != 1</w:t>
      </w:r>
    </w:p>
    <w:p w14:paraId="649F4EA1" w14:textId="378BBEA9" w:rsidR="006D0367" w:rsidRDefault="006D0367" w:rsidP="006D036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 lower case letter 5th bit = 1</w:t>
      </w:r>
    </w:p>
    <w:p w14:paraId="775BF740" w14:textId="1CCFEEE2" w:rsidR="000A0261" w:rsidRDefault="000A0261" w:rsidP="000A0261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Convert char to lower case and upper case</w:t>
      </w:r>
    </w:p>
    <w:p w14:paraId="18D08756" w14:textId="31499ABA" w:rsidR="000A0261" w:rsidRDefault="00673F54" w:rsidP="000A0261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673F54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6FC18D5C" wp14:editId="39635008">
            <wp:extent cx="3810635" cy="1157591"/>
            <wp:effectExtent l="0" t="0" r="0" b="0"/>
            <wp:docPr id="26670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055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0249" cy="11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8A70" w14:textId="3FAC81EB" w:rsidR="00673F54" w:rsidRDefault="005C5E81" w:rsidP="00673F54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Find a letter’s position in alphabet</w:t>
      </w:r>
    </w:p>
    <w:p w14:paraId="38630C69" w14:textId="2FE35D26" w:rsidR="005C5E81" w:rsidRDefault="00F20CF4" w:rsidP="005C5E81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F20CF4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40793E3E" wp14:editId="5F6B9CD5">
            <wp:extent cx="3746500" cy="554476"/>
            <wp:effectExtent l="0" t="0" r="0" b="4445"/>
            <wp:docPr id="176385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555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0733" cy="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49EF" w14:textId="3560FB85" w:rsidR="008D0410" w:rsidRDefault="005457E0" w:rsidP="00D05ACD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Complement and Two Complement</w:t>
      </w:r>
    </w:p>
    <w:p w14:paraId="1A67937C" w14:textId="5ABE9C6C" w:rsidR="005457E0" w:rsidRDefault="00CC7B09" w:rsidP="005457E0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Complement</w:t>
      </w:r>
    </w:p>
    <w:p w14:paraId="229DD65E" w14:textId="5BAF6B6F" w:rsidR="00CC7B09" w:rsidRDefault="00CE78BA" w:rsidP="00CC7B09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CE78BA">
        <w:rPr>
          <w:rFonts w:cstheme="minorHAnsi"/>
          <w:color w:val="000000" w:themeColor="text1"/>
          <w:sz w:val="21"/>
          <w:szCs w:val="21"/>
        </w:rPr>
        <w:lastRenderedPageBreak/>
        <w:drawing>
          <wp:inline distT="0" distB="0" distL="0" distR="0" wp14:anchorId="73B95F5B" wp14:editId="07444175">
            <wp:extent cx="2869565" cy="1459149"/>
            <wp:effectExtent l="0" t="0" r="635" b="1905"/>
            <wp:docPr id="146646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690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9809" cy="153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20E9" w14:textId="042751A0" w:rsidR="00CE78BA" w:rsidRDefault="00CE78BA" w:rsidP="00CE78BA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Two</w:t>
      </w:r>
      <w:r w:rsidR="007928FD">
        <w:rPr>
          <w:rFonts w:cstheme="minorHAnsi"/>
          <w:color w:val="000000" w:themeColor="text1"/>
          <w:sz w:val="21"/>
          <w:szCs w:val="21"/>
        </w:rPr>
        <w:t>’s</w:t>
      </w:r>
      <w:r>
        <w:rPr>
          <w:rFonts w:cstheme="minorHAnsi"/>
          <w:color w:val="000000" w:themeColor="text1"/>
          <w:sz w:val="21"/>
          <w:szCs w:val="21"/>
        </w:rPr>
        <w:t xml:space="preserve"> Complement</w:t>
      </w:r>
    </w:p>
    <w:p w14:paraId="691D00A8" w14:textId="357049E4" w:rsidR="00B65C78" w:rsidRDefault="00B65C78" w:rsidP="00B65C78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 two’s complement, the MSB is a sign bit.</w:t>
      </w:r>
    </w:p>
    <w:p w14:paraId="4415A281" w14:textId="58BBE1C1" w:rsidR="00B65C78" w:rsidRDefault="00B65C78" w:rsidP="00B65C78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 0 in the MSB indicates a positive number while a 1 indicates a negative number</w:t>
      </w:r>
    </w:p>
    <w:p w14:paraId="6BEEFFCD" w14:textId="7C8BDA9A" w:rsidR="00B65C78" w:rsidRDefault="00B65C78" w:rsidP="00B65C78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The remaining 31 bits are used to represent the magnitude of the number.</w:t>
      </w:r>
    </w:p>
    <w:p w14:paraId="038F5E6A" w14:textId="4DC0D1BC" w:rsidR="00B65C78" w:rsidRDefault="00555F91" w:rsidP="00B65C78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Negative Number = ~ Positive Number + 1</w:t>
      </w:r>
    </w:p>
    <w:p w14:paraId="68EF9075" w14:textId="45C9F329" w:rsidR="00555F91" w:rsidRDefault="00555F91" w:rsidP="00B65C78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In 2’s complement representation, subtraction can be done by simply adding the two numbers together</w:t>
      </w:r>
    </w:p>
    <w:p w14:paraId="75357DE5" w14:textId="1A1EE38B" w:rsidR="00555F91" w:rsidRDefault="00555F91" w:rsidP="00B65C78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Difference = num1  + (~num2 + 1)</w:t>
      </w:r>
    </w:p>
    <w:p w14:paraId="1C4FF2FF" w14:textId="6F83A56A" w:rsidR="00555F91" w:rsidRDefault="00884585" w:rsidP="005C4B2B">
      <w:pPr>
        <w:pStyle w:val="ListParagraph"/>
        <w:numPr>
          <w:ilvl w:val="0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Linked List</w:t>
      </w:r>
    </w:p>
    <w:p w14:paraId="13F331D2" w14:textId="15C79719" w:rsidR="00884585" w:rsidRDefault="00EA7611" w:rsidP="00884585">
      <w:pPr>
        <w:pStyle w:val="ListParagraph"/>
        <w:numPr>
          <w:ilvl w:val="1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Linked ADT</w:t>
      </w:r>
    </w:p>
    <w:p w14:paraId="00A23CD2" w14:textId="003D6AD9" w:rsidR="00EA7611" w:rsidRDefault="00EA7611" w:rsidP="00EA7611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Representation of data</w:t>
      </w:r>
    </w:p>
    <w:p w14:paraId="76FDEA3F" w14:textId="5373347E" w:rsidR="001F65D2" w:rsidRDefault="0029345F" w:rsidP="001F65D2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  <w:r w:rsidRPr="0029345F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05B1AC34" wp14:editId="51916185">
            <wp:extent cx="4056434" cy="1585595"/>
            <wp:effectExtent l="0" t="0" r="0" b="1905"/>
            <wp:docPr id="47801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89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1999" cy="161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4B38" w14:textId="322845BE" w:rsidR="0029345F" w:rsidRDefault="00612266" w:rsidP="0029345F">
      <w:pPr>
        <w:pStyle w:val="ListParagraph"/>
        <w:numPr>
          <w:ilvl w:val="2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Operation on data</w:t>
      </w:r>
    </w:p>
    <w:p w14:paraId="3302E5EC" w14:textId="51B286B7" w:rsidR="00612266" w:rsidRDefault="002E54F4" w:rsidP="00612266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Add First</w:t>
      </w:r>
    </w:p>
    <w:p w14:paraId="5EB0A58A" w14:textId="1AE0E780" w:rsidR="002E54F4" w:rsidRDefault="00293F72" w:rsidP="00293F72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293F72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411DC841" wp14:editId="5F5147F1">
            <wp:extent cx="3081655" cy="1809345"/>
            <wp:effectExtent l="0" t="0" r="4445" b="0"/>
            <wp:docPr id="169517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725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3704" cy="182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CCA9" w14:textId="2E9E9AAE" w:rsidR="00293F72" w:rsidRDefault="007A7D4C" w:rsidP="00293F72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Add Last</w:t>
      </w:r>
    </w:p>
    <w:p w14:paraId="57F00383" w14:textId="53C9B0DB" w:rsidR="007A7D4C" w:rsidRDefault="00BE429D" w:rsidP="007A7D4C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BE429D">
        <w:rPr>
          <w:rFonts w:cstheme="minorHAnsi"/>
          <w:color w:val="000000" w:themeColor="text1"/>
          <w:sz w:val="21"/>
          <w:szCs w:val="21"/>
        </w:rPr>
        <w:lastRenderedPageBreak/>
        <w:drawing>
          <wp:inline distT="0" distB="0" distL="0" distR="0" wp14:anchorId="7B92B40C" wp14:editId="6A85FBF7">
            <wp:extent cx="2694562" cy="1809115"/>
            <wp:effectExtent l="0" t="0" r="0" b="0"/>
            <wp:docPr id="189635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566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5974" cy="187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9484" w14:textId="04809A88" w:rsidR="00BE429D" w:rsidRDefault="00E762BC" w:rsidP="00BE429D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Remove First</w:t>
      </w:r>
    </w:p>
    <w:p w14:paraId="405A17D3" w14:textId="6E97A556" w:rsidR="00E762BC" w:rsidRDefault="002E4DD7" w:rsidP="00E762BC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2E4DD7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4AAED977" wp14:editId="0B14D613">
            <wp:extent cx="2324735" cy="1264596"/>
            <wp:effectExtent l="0" t="0" r="0" b="5715"/>
            <wp:docPr id="10767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843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1644" cy="130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ADE8" w14:textId="57D0BF53" w:rsidR="002E4DD7" w:rsidRDefault="002E4DD7" w:rsidP="002E4DD7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Remove Last</w:t>
      </w:r>
    </w:p>
    <w:p w14:paraId="4432C8AE" w14:textId="6CC9C61D" w:rsidR="002E4DD7" w:rsidRDefault="006906C9" w:rsidP="002E4DD7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6906C9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13C24039" wp14:editId="0C09074D">
            <wp:extent cx="2616740" cy="2149475"/>
            <wp:effectExtent l="0" t="0" r="0" b="0"/>
            <wp:docPr id="139069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971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7620" cy="21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5D56" w14:textId="47A9F14A" w:rsidR="006906C9" w:rsidRDefault="005F6257" w:rsidP="006906C9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Count Number of Nodes</w:t>
      </w:r>
    </w:p>
    <w:p w14:paraId="096BC42D" w14:textId="5ACD4A95" w:rsidR="005F6257" w:rsidRDefault="004630C9" w:rsidP="005F6257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4630C9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10B3118B" wp14:editId="0DF7E8C0">
            <wp:extent cx="2359660" cy="1566153"/>
            <wp:effectExtent l="0" t="0" r="2540" b="0"/>
            <wp:docPr id="61478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83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4223" cy="15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9FCD" w14:textId="619CE43C" w:rsidR="004630C9" w:rsidRDefault="001459D9" w:rsidP="004630C9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Search</w:t>
      </w:r>
    </w:p>
    <w:p w14:paraId="462ACABF" w14:textId="6BA3678C" w:rsidR="001459D9" w:rsidRDefault="00E05339" w:rsidP="001459D9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E05339">
        <w:rPr>
          <w:rFonts w:cstheme="minorHAnsi"/>
          <w:color w:val="000000" w:themeColor="text1"/>
          <w:sz w:val="21"/>
          <w:szCs w:val="21"/>
        </w:rPr>
        <w:lastRenderedPageBreak/>
        <w:drawing>
          <wp:inline distT="0" distB="0" distL="0" distR="0" wp14:anchorId="76C84BFC" wp14:editId="1F1D5BB3">
            <wp:extent cx="2626468" cy="1575435"/>
            <wp:effectExtent l="0" t="0" r="2540" b="0"/>
            <wp:docPr id="162136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688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9390" cy="158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9730" w14:textId="00A4D563" w:rsidR="00F5190B" w:rsidRDefault="004449D3" w:rsidP="00F5190B">
      <w:pPr>
        <w:pStyle w:val="ListParagraph"/>
        <w:numPr>
          <w:ilvl w:val="3"/>
          <w:numId w:val="12"/>
        </w:numPr>
        <w:spacing w:line="240" w:lineRule="auto"/>
        <w:rPr>
          <w:rFonts w:cstheme="minorHAnsi"/>
          <w:color w:val="000000" w:themeColor="text1"/>
          <w:sz w:val="21"/>
          <w:szCs w:val="21"/>
        </w:rPr>
      </w:pPr>
      <w:r>
        <w:rPr>
          <w:rFonts w:cstheme="minorHAnsi"/>
          <w:color w:val="000000" w:themeColor="text1"/>
          <w:sz w:val="21"/>
          <w:szCs w:val="21"/>
        </w:rPr>
        <w:t>Reverse LL</w:t>
      </w:r>
    </w:p>
    <w:p w14:paraId="261B5A01" w14:textId="0A690947" w:rsidR="004449D3" w:rsidRPr="00B65C78" w:rsidRDefault="00D55192" w:rsidP="004449D3">
      <w:pPr>
        <w:pStyle w:val="ListParagraph"/>
        <w:spacing w:line="240" w:lineRule="auto"/>
        <w:ind w:left="2880"/>
        <w:rPr>
          <w:rFonts w:cstheme="minorHAnsi"/>
          <w:color w:val="000000" w:themeColor="text1"/>
          <w:sz w:val="21"/>
          <w:szCs w:val="21"/>
        </w:rPr>
      </w:pPr>
      <w:r w:rsidRPr="00D55192">
        <w:rPr>
          <w:rFonts w:cstheme="minorHAnsi"/>
          <w:color w:val="000000" w:themeColor="text1"/>
          <w:sz w:val="21"/>
          <w:szCs w:val="21"/>
        </w:rPr>
        <w:drawing>
          <wp:inline distT="0" distB="0" distL="0" distR="0" wp14:anchorId="7A958F74" wp14:editId="75A405F9">
            <wp:extent cx="2071991" cy="1906270"/>
            <wp:effectExtent l="0" t="0" r="0" b="0"/>
            <wp:docPr id="175904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427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98185" cy="19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E6E6" w14:textId="77777777" w:rsidR="00CE78BA" w:rsidRPr="000A0261" w:rsidRDefault="00CE78BA" w:rsidP="00CE78BA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</w:p>
    <w:p w14:paraId="312A446C" w14:textId="77777777" w:rsidR="009D29CF" w:rsidRPr="003B6DE4" w:rsidRDefault="009D29CF" w:rsidP="009D29CF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</w:p>
    <w:p w14:paraId="03EB3BF7" w14:textId="77777777" w:rsidR="009B77E9" w:rsidRPr="000F1B95" w:rsidRDefault="009B77E9" w:rsidP="009B77E9">
      <w:pPr>
        <w:pStyle w:val="ListParagraph"/>
        <w:spacing w:line="240" w:lineRule="auto"/>
        <w:ind w:left="2160"/>
        <w:rPr>
          <w:rFonts w:cstheme="minorHAnsi"/>
          <w:color w:val="000000" w:themeColor="text1"/>
          <w:sz w:val="21"/>
          <w:szCs w:val="21"/>
        </w:rPr>
      </w:pPr>
    </w:p>
    <w:p w14:paraId="608DEC87" w14:textId="77777777" w:rsidR="006C76CF" w:rsidRDefault="006C76CF" w:rsidP="006C76CF">
      <w:pPr>
        <w:spacing w:line="240" w:lineRule="auto"/>
        <w:rPr>
          <w:rFonts w:cstheme="minorHAnsi"/>
          <w:color w:val="000000" w:themeColor="text1"/>
          <w:sz w:val="21"/>
          <w:szCs w:val="21"/>
        </w:rPr>
      </w:pPr>
    </w:p>
    <w:p w14:paraId="0D8FA04E" w14:textId="77777777" w:rsidR="006C76CF" w:rsidRDefault="006C76CF" w:rsidP="006C76CF">
      <w:pPr>
        <w:spacing w:line="240" w:lineRule="auto"/>
        <w:rPr>
          <w:rFonts w:cstheme="minorHAnsi"/>
          <w:color w:val="000000" w:themeColor="text1"/>
          <w:sz w:val="21"/>
          <w:szCs w:val="21"/>
        </w:rPr>
      </w:pPr>
    </w:p>
    <w:p w14:paraId="632CD33F" w14:textId="448B7800" w:rsidR="006C76CF" w:rsidRPr="006C76CF" w:rsidRDefault="006C76CF" w:rsidP="006C76CF">
      <w:pPr>
        <w:spacing w:line="240" w:lineRule="auto"/>
        <w:rPr>
          <w:rFonts w:cstheme="minorHAnsi"/>
          <w:color w:val="000000" w:themeColor="text1"/>
          <w:sz w:val="21"/>
          <w:szCs w:val="21"/>
        </w:rPr>
        <w:sectPr w:rsidR="006C76CF" w:rsidRPr="006C76CF" w:rsidSect="00C74CE0">
          <w:pgSz w:w="12240" w:h="15840"/>
          <w:pgMar w:top="720" w:right="1440" w:bottom="1800" w:left="1440" w:header="720" w:footer="720" w:gutter="0"/>
          <w:cols w:space="720"/>
          <w:titlePg/>
          <w:docGrid w:linePitch="408"/>
        </w:sectPr>
      </w:pPr>
    </w:p>
    <w:p w14:paraId="49B0FB51" w14:textId="4079C4A5" w:rsidR="004B1B24" w:rsidRPr="006C76CF" w:rsidRDefault="004B1B24" w:rsidP="006C76CF">
      <w:pPr>
        <w:suppressLineNumbers/>
        <w:spacing w:line="240" w:lineRule="auto"/>
        <w:rPr>
          <w:rFonts w:cstheme="minorHAnsi"/>
          <w:b/>
          <w:bCs/>
          <w:color w:val="000000" w:themeColor="text1"/>
          <w:sz w:val="21"/>
          <w:szCs w:val="21"/>
        </w:rPr>
        <w:sectPr w:rsidR="004B1B24" w:rsidRPr="006C76CF" w:rsidSect="004B1B24">
          <w:type w:val="continuous"/>
          <w:pgSz w:w="12240" w:h="15840"/>
          <w:pgMar w:top="720" w:right="1440" w:bottom="1800" w:left="1440" w:header="720" w:footer="720" w:gutter="0"/>
          <w:cols w:space="720"/>
          <w:titlePg/>
          <w:docGrid w:linePitch="408"/>
        </w:sectPr>
      </w:pPr>
    </w:p>
    <w:p w14:paraId="29FA5553" w14:textId="1BE9DE39" w:rsidR="00BE6061" w:rsidRPr="00282EA1" w:rsidRDefault="00BE6061" w:rsidP="00282EA1">
      <w:pPr>
        <w:spacing w:line="240" w:lineRule="auto"/>
        <w:rPr>
          <w:rFonts w:cstheme="minorHAnsi"/>
          <w:color w:val="000000" w:themeColor="text1"/>
          <w:sz w:val="21"/>
          <w:szCs w:val="21"/>
        </w:rPr>
      </w:pPr>
    </w:p>
    <w:sectPr w:rsidR="00BE6061" w:rsidRPr="00282EA1" w:rsidSect="004B1B24">
      <w:type w:val="continuous"/>
      <w:pgSz w:w="12240" w:h="15840"/>
      <w:pgMar w:top="720" w:right="1440" w:bottom="1800" w:left="1440" w:header="720" w:footer="720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D376A" w14:textId="77777777" w:rsidR="00A14B16" w:rsidRDefault="00A14B16">
      <w:r>
        <w:separator/>
      </w:r>
    </w:p>
    <w:p w14:paraId="05A3A4C5" w14:textId="77777777" w:rsidR="00A14B16" w:rsidRDefault="00A14B16"/>
  </w:endnote>
  <w:endnote w:type="continuationSeparator" w:id="0">
    <w:p w14:paraId="55ECA1DE" w14:textId="77777777" w:rsidR="00A14B16" w:rsidRDefault="00A14B16">
      <w:r>
        <w:continuationSeparator/>
      </w:r>
    </w:p>
    <w:p w14:paraId="720AA620" w14:textId="77777777" w:rsidR="00A14B16" w:rsidRDefault="00A14B1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ECF6E" w14:textId="77777777" w:rsidR="00A14B16" w:rsidRDefault="00A14B16">
      <w:r>
        <w:separator/>
      </w:r>
    </w:p>
    <w:p w14:paraId="1EE8A054" w14:textId="77777777" w:rsidR="00A14B16" w:rsidRDefault="00A14B16"/>
  </w:footnote>
  <w:footnote w:type="continuationSeparator" w:id="0">
    <w:p w14:paraId="1BB83080" w14:textId="77777777" w:rsidR="00A14B16" w:rsidRDefault="00A14B16">
      <w:r>
        <w:continuationSeparator/>
      </w:r>
    </w:p>
    <w:p w14:paraId="04296F47" w14:textId="77777777" w:rsidR="00A14B16" w:rsidRDefault="00A14B1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AD0088F4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7E7D89"/>
    <w:multiLevelType w:val="hybridMultilevel"/>
    <w:tmpl w:val="B7E8F4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272486"/>
    <w:multiLevelType w:val="hybridMultilevel"/>
    <w:tmpl w:val="F1BC3F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351AAD"/>
    <w:multiLevelType w:val="hybridMultilevel"/>
    <w:tmpl w:val="1458C1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1F662B"/>
    <w:multiLevelType w:val="hybridMultilevel"/>
    <w:tmpl w:val="028C1C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E304FA"/>
    <w:multiLevelType w:val="hybridMultilevel"/>
    <w:tmpl w:val="24764D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8D0410"/>
    <w:multiLevelType w:val="hybridMultilevel"/>
    <w:tmpl w:val="3BEAF9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266720">
    <w:abstractNumId w:val="1"/>
  </w:num>
  <w:num w:numId="2" w16cid:durableId="554585709">
    <w:abstractNumId w:val="0"/>
  </w:num>
  <w:num w:numId="3" w16cid:durableId="694312448">
    <w:abstractNumId w:val="2"/>
  </w:num>
  <w:num w:numId="4" w16cid:durableId="1335454277">
    <w:abstractNumId w:val="7"/>
  </w:num>
  <w:num w:numId="5" w16cid:durableId="629869242">
    <w:abstractNumId w:val="2"/>
  </w:num>
  <w:num w:numId="6" w16cid:durableId="1715495490">
    <w:abstractNumId w:val="2"/>
  </w:num>
  <w:num w:numId="7" w16cid:durableId="2134781824">
    <w:abstractNumId w:val="4"/>
  </w:num>
  <w:num w:numId="8" w16cid:durableId="2042972975">
    <w:abstractNumId w:val="6"/>
  </w:num>
  <w:num w:numId="9" w16cid:durableId="1618247255">
    <w:abstractNumId w:val="9"/>
  </w:num>
  <w:num w:numId="10" w16cid:durableId="956907247">
    <w:abstractNumId w:val="8"/>
  </w:num>
  <w:num w:numId="11" w16cid:durableId="1546023408">
    <w:abstractNumId w:val="3"/>
  </w:num>
  <w:num w:numId="12" w16cid:durableId="9454243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B66"/>
    <w:rsid w:val="00012FC3"/>
    <w:rsid w:val="00023376"/>
    <w:rsid w:val="000272A6"/>
    <w:rsid w:val="00047D63"/>
    <w:rsid w:val="00050AC5"/>
    <w:rsid w:val="00054BB1"/>
    <w:rsid w:val="00054F32"/>
    <w:rsid w:val="00057623"/>
    <w:rsid w:val="000604E7"/>
    <w:rsid w:val="00063B58"/>
    <w:rsid w:val="00071191"/>
    <w:rsid w:val="0007176C"/>
    <w:rsid w:val="00072C59"/>
    <w:rsid w:val="00074AE2"/>
    <w:rsid w:val="00074C93"/>
    <w:rsid w:val="0007505A"/>
    <w:rsid w:val="0008578E"/>
    <w:rsid w:val="00086EC9"/>
    <w:rsid w:val="000870FF"/>
    <w:rsid w:val="0009107C"/>
    <w:rsid w:val="000A0261"/>
    <w:rsid w:val="000A1605"/>
    <w:rsid w:val="000A4053"/>
    <w:rsid w:val="000B4C99"/>
    <w:rsid w:val="000B4F1C"/>
    <w:rsid w:val="000B7C5F"/>
    <w:rsid w:val="000D4996"/>
    <w:rsid w:val="000E3290"/>
    <w:rsid w:val="000E782D"/>
    <w:rsid w:val="000E7B9F"/>
    <w:rsid w:val="000F1B95"/>
    <w:rsid w:val="00112668"/>
    <w:rsid w:val="00113513"/>
    <w:rsid w:val="0012392E"/>
    <w:rsid w:val="001264C6"/>
    <w:rsid w:val="001264C8"/>
    <w:rsid w:val="00127749"/>
    <w:rsid w:val="001366EA"/>
    <w:rsid w:val="00140CD5"/>
    <w:rsid w:val="001459D9"/>
    <w:rsid w:val="00157E05"/>
    <w:rsid w:val="001626A1"/>
    <w:rsid w:val="00171C86"/>
    <w:rsid w:val="00176F8F"/>
    <w:rsid w:val="0018411F"/>
    <w:rsid w:val="0019617F"/>
    <w:rsid w:val="001A614A"/>
    <w:rsid w:val="001B6416"/>
    <w:rsid w:val="001C434A"/>
    <w:rsid w:val="001D5E83"/>
    <w:rsid w:val="001D6261"/>
    <w:rsid w:val="001E4452"/>
    <w:rsid w:val="001E7834"/>
    <w:rsid w:val="001F65D2"/>
    <w:rsid w:val="00200A5C"/>
    <w:rsid w:val="00202866"/>
    <w:rsid w:val="00206927"/>
    <w:rsid w:val="002135B9"/>
    <w:rsid w:val="00220DDE"/>
    <w:rsid w:val="00230C45"/>
    <w:rsid w:val="00236DC0"/>
    <w:rsid w:val="00244FDE"/>
    <w:rsid w:val="00275887"/>
    <w:rsid w:val="00280A3E"/>
    <w:rsid w:val="0028276D"/>
    <w:rsid w:val="0028299D"/>
    <w:rsid w:val="00282EA1"/>
    <w:rsid w:val="00286E48"/>
    <w:rsid w:val="00291BE0"/>
    <w:rsid w:val="0029345F"/>
    <w:rsid w:val="00293F72"/>
    <w:rsid w:val="002965C3"/>
    <w:rsid w:val="002A292E"/>
    <w:rsid w:val="002B4604"/>
    <w:rsid w:val="002C24AC"/>
    <w:rsid w:val="002E1D15"/>
    <w:rsid w:val="002E4DD7"/>
    <w:rsid w:val="002E54F4"/>
    <w:rsid w:val="002F0A03"/>
    <w:rsid w:val="0030080D"/>
    <w:rsid w:val="0031001A"/>
    <w:rsid w:val="0033465D"/>
    <w:rsid w:val="00340C8B"/>
    <w:rsid w:val="00340EB0"/>
    <w:rsid w:val="0034162C"/>
    <w:rsid w:val="0036288D"/>
    <w:rsid w:val="0036655D"/>
    <w:rsid w:val="0037202A"/>
    <w:rsid w:val="003824F3"/>
    <w:rsid w:val="003B5487"/>
    <w:rsid w:val="003B6DE4"/>
    <w:rsid w:val="003C4909"/>
    <w:rsid w:val="003D08C8"/>
    <w:rsid w:val="003D31EA"/>
    <w:rsid w:val="003E486A"/>
    <w:rsid w:val="003E5CDF"/>
    <w:rsid w:val="003F3593"/>
    <w:rsid w:val="003F7697"/>
    <w:rsid w:val="00402818"/>
    <w:rsid w:val="00404587"/>
    <w:rsid w:val="0040515F"/>
    <w:rsid w:val="004105F9"/>
    <w:rsid w:val="00411882"/>
    <w:rsid w:val="00412730"/>
    <w:rsid w:val="00413FFD"/>
    <w:rsid w:val="00425CB6"/>
    <w:rsid w:val="00430C31"/>
    <w:rsid w:val="004357FA"/>
    <w:rsid w:val="00442203"/>
    <w:rsid w:val="004449D3"/>
    <w:rsid w:val="004520F0"/>
    <w:rsid w:val="00462794"/>
    <w:rsid w:val="004630C9"/>
    <w:rsid w:val="0046522B"/>
    <w:rsid w:val="00465745"/>
    <w:rsid w:val="004727BA"/>
    <w:rsid w:val="00481525"/>
    <w:rsid w:val="00484016"/>
    <w:rsid w:val="00485C4B"/>
    <w:rsid w:val="00486ACE"/>
    <w:rsid w:val="00490BA3"/>
    <w:rsid w:val="004B0FC7"/>
    <w:rsid w:val="004B1B24"/>
    <w:rsid w:val="004B363B"/>
    <w:rsid w:val="004B5C60"/>
    <w:rsid w:val="004C1852"/>
    <w:rsid w:val="004C2063"/>
    <w:rsid w:val="004C21E8"/>
    <w:rsid w:val="004E2287"/>
    <w:rsid w:val="004E5196"/>
    <w:rsid w:val="00503610"/>
    <w:rsid w:val="00516A0A"/>
    <w:rsid w:val="005214D8"/>
    <w:rsid w:val="00531B07"/>
    <w:rsid w:val="00541F4A"/>
    <w:rsid w:val="00542714"/>
    <w:rsid w:val="00544680"/>
    <w:rsid w:val="005457E0"/>
    <w:rsid w:val="0054583B"/>
    <w:rsid w:val="00555F91"/>
    <w:rsid w:val="00570B5D"/>
    <w:rsid w:val="005879C9"/>
    <w:rsid w:val="005936B5"/>
    <w:rsid w:val="0059483A"/>
    <w:rsid w:val="005959CD"/>
    <w:rsid w:val="005A371A"/>
    <w:rsid w:val="005A4523"/>
    <w:rsid w:val="005B2359"/>
    <w:rsid w:val="005B5E4A"/>
    <w:rsid w:val="005C28B2"/>
    <w:rsid w:val="005C48B5"/>
    <w:rsid w:val="005C4B2B"/>
    <w:rsid w:val="005C5E81"/>
    <w:rsid w:val="005D23E8"/>
    <w:rsid w:val="005D3713"/>
    <w:rsid w:val="005E3DD6"/>
    <w:rsid w:val="005F0383"/>
    <w:rsid w:val="005F6257"/>
    <w:rsid w:val="00606154"/>
    <w:rsid w:val="00612266"/>
    <w:rsid w:val="00621FDE"/>
    <w:rsid w:val="00624113"/>
    <w:rsid w:val="006275BB"/>
    <w:rsid w:val="006320EB"/>
    <w:rsid w:val="006326D9"/>
    <w:rsid w:val="0063284C"/>
    <w:rsid w:val="00632EBE"/>
    <w:rsid w:val="00643894"/>
    <w:rsid w:val="00650DB4"/>
    <w:rsid w:val="00667EE1"/>
    <w:rsid w:val="006705F9"/>
    <w:rsid w:val="00673F54"/>
    <w:rsid w:val="00680960"/>
    <w:rsid w:val="0068157F"/>
    <w:rsid w:val="00685060"/>
    <w:rsid w:val="00687904"/>
    <w:rsid w:val="006906C9"/>
    <w:rsid w:val="00693213"/>
    <w:rsid w:val="00694038"/>
    <w:rsid w:val="006950A9"/>
    <w:rsid w:val="006A08EC"/>
    <w:rsid w:val="006A1E2E"/>
    <w:rsid w:val="006A3A9D"/>
    <w:rsid w:val="006A3FB6"/>
    <w:rsid w:val="006B25D8"/>
    <w:rsid w:val="006B3321"/>
    <w:rsid w:val="006B45A8"/>
    <w:rsid w:val="006B748C"/>
    <w:rsid w:val="006B763D"/>
    <w:rsid w:val="006C3595"/>
    <w:rsid w:val="006C480C"/>
    <w:rsid w:val="006C76CF"/>
    <w:rsid w:val="006D0367"/>
    <w:rsid w:val="006D0CF4"/>
    <w:rsid w:val="006D4352"/>
    <w:rsid w:val="006D6779"/>
    <w:rsid w:val="006D7F66"/>
    <w:rsid w:val="006E3CB8"/>
    <w:rsid w:val="006F1595"/>
    <w:rsid w:val="0071070C"/>
    <w:rsid w:val="00721309"/>
    <w:rsid w:val="00724896"/>
    <w:rsid w:val="00732385"/>
    <w:rsid w:val="007346B9"/>
    <w:rsid w:val="00741BDD"/>
    <w:rsid w:val="007444A1"/>
    <w:rsid w:val="00771137"/>
    <w:rsid w:val="007728BC"/>
    <w:rsid w:val="00774A78"/>
    <w:rsid w:val="00784388"/>
    <w:rsid w:val="00786BAE"/>
    <w:rsid w:val="007904DF"/>
    <w:rsid w:val="007928FD"/>
    <w:rsid w:val="007961E9"/>
    <w:rsid w:val="007968BF"/>
    <w:rsid w:val="00796B2C"/>
    <w:rsid w:val="007A01C7"/>
    <w:rsid w:val="007A3F0C"/>
    <w:rsid w:val="007A7D4C"/>
    <w:rsid w:val="007B18C3"/>
    <w:rsid w:val="007B1D61"/>
    <w:rsid w:val="007C2E3C"/>
    <w:rsid w:val="007C5CF6"/>
    <w:rsid w:val="007D5493"/>
    <w:rsid w:val="007D6246"/>
    <w:rsid w:val="007E1F22"/>
    <w:rsid w:val="007E2DA0"/>
    <w:rsid w:val="007E4D96"/>
    <w:rsid w:val="007E643E"/>
    <w:rsid w:val="007F29B1"/>
    <w:rsid w:val="0081149E"/>
    <w:rsid w:val="00815B48"/>
    <w:rsid w:val="00817DDD"/>
    <w:rsid w:val="0082038E"/>
    <w:rsid w:val="00824490"/>
    <w:rsid w:val="00834E1A"/>
    <w:rsid w:val="0084113C"/>
    <w:rsid w:val="0084580A"/>
    <w:rsid w:val="008460FE"/>
    <w:rsid w:val="00846B66"/>
    <w:rsid w:val="0085153E"/>
    <w:rsid w:val="00852E87"/>
    <w:rsid w:val="00862F83"/>
    <w:rsid w:val="00866535"/>
    <w:rsid w:val="00876B2E"/>
    <w:rsid w:val="00884087"/>
    <w:rsid w:val="00884585"/>
    <w:rsid w:val="008845E7"/>
    <w:rsid w:val="008876CD"/>
    <w:rsid w:val="0089413E"/>
    <w:rsid w:val="00895643"/>
    <w:rsid w:val="008A4E83"/>
    <w:rsid w:val="008B1E8A"/>
    <w:rsid w:val="008C05C3"/>
    <w:rsid w:val="008C2310"/>
    <w:rsid w:val="008D0410"/>
    <w:rsid w:val="008D759A"/>
    <w:rsid w:val="008E051A"/>
    <w:rsid w:val="008E3487"/>
    <w:rsid w:val="008F4308"/>
    <w:rsid w:val="008F4E44"/>
    <w:rsid w:val="00902D47"/>
    <w:rsid w:val="00911F00"/>
    <w:rsid w:val="0091457B"/>
    <w:rsid w:val="00915C8D"/>
    <w:rsid w:val="00915FAE"/>
    <w:rsid w:val="009218D7"/>
    <w:rsid w:val="0093151A"/>
    <w:rsid w:val="0095197C"/>
    <w:rsid w:val="0095586E"/>
    <w:rsid w:val="009726C3"/>
    <w:rsid w:val="009777D1"/>
    <w:rsid w:val="0098083A"/>
    <w:rsid w:val="00981E60"/>
    <w:rsid w:val="00984952"/>
    <w:rsid w:val="00984FAD"/>
    <w:rsid w:val="00996BB1"/>
    <w:rsid w:val="009A5515"/>
    <w:rsid w:val="009B77E9"/>
    <w:rsid w:val="009C550B"/>
    <w:rsid w:val="009D21D5"/>
    <w:rsid w:val="009D29CF"/>
    <w:rsid w:val="009D58DD"/>
    <w:rsid w:val="009D72C5"/>
    <w:rsid w:val="009E7F18"/>
    <w:rsid w:val="00A02052"/>
    <w:rsid w:val="00A04D28"/>
    <w:rsid w:val="00A0511F"/>
    <w:rsid w:val="00A14B16"/>
    <w:rsid w:val="00A14DEF"/>
    <w:rsid w:val="00A23F5E"/>
    <w:rsid w:val="00A25754"/>
    <w:rsid w:val="00A4363F"/>
    <w:rsid w:val="00A44E8A"/>
    <w:rsid w:val="00A46028"/>
    <w:rsid w:val="00A467E4"/>
    <w:rsid w:val="00A63CEF"/>
    <w:rsid w:val="00A71B0B"/>
    <w:rsid w:val="00A729BB"/>
    <w:rsid w:val="00A73232"/>
    <w:rsid w:val="00A7423A"/>
    <w:rsid w:val="00A76822"/>
    <w:rsid w:val="00A82345"/>
    <w:rsid w:val="00A866A1"/>
    <w:rsid w:val="00A91760"/>
    <w:rsid w:val="00AB778F"/>
    <w:rsid w:val="00AB7CCD"/>
    <w:rsid w:val="00AB7E68"/>
    <w:rsid w:val="00AC17A1"/>
    <w:rsid w:val="00AD6D1D"/>
    <w:rsid w:val="00AE128D"/>
    <w:rsid w:val="00AE27B3"/>
    <w:rsid w:val="00AE6A79"/>
    <w:rsid w:val="00B0549E"/>
    <w:rsid w:val="00B2094E"/>
    <w:rsid w:val="00B424F6"/>
    <w:rsid w:val="00B469C6"/>
    <w:rsid w:val="00B46C15"/>
    <w:rsid w:val="00B50E7A"/>
    <w:rsid w:val="00B635E8"/>
    <w:rsid w:val="00B65C78"/>
    <w:rsid w:val="00B65DFB"/>
    <w:rsid w:val="00B74425"/>
    <w:rsid w:val="00B75161"/>
    <w:rsid w:val="00B760B5"/>
    <w:rsid w:val="00B76850"/>
    <w:rsid w:val="00B81CE8"/>
    <w:rsid w:val="00B83669"/>
    <w:rsid w:val="00B93D96"/>
    <w:rsid w:val="00B956BD"/>
    <w:rsid w:val="00BA23C3"/>
    <w:rsid w:val="00BA43F0"/>
    <w:rsid w:val="00BB1036"/>
    <w:rsid w:val="00BD48FB"/>
    <w:rsid w:val="00BE429D"/>
    <w:rsid w:val="00BE5612"/>
    <w:rsid w:val="00BE6061"/>
    <w:rsid w:val="00BE628C"/>
    <w:rsid w:val="00C052E0"/>
    <w:rsid w:val="00C13F2C"/>
    <w:rsid w:val="00C1657B"/>
    <w:rsid w:val="00C17DF8"/>
    <w:rsid w:val="00C308E8"/>
    <w:rsid w:val="00C34E2B"/>
    <w:rsid w:val="00C40E6B"/>
    <w:rsid w:val="00C524FB"/>
    <w:rsid w:val="00C63E0D"/>
    <w:rsid w:val="00C64B37"/>
    <w:rsid w:val="00C70C64"/>
    <w:rsid w:val="00C70FDF"/>
    <w:rsid w:val="00C72114"/>
    <w:rsid w:val="00C722BB"/>
    <w:rsid w:val="00C723FF"/>
    <w:rsid w:val="00C74CE0"/>
    <w:rsid w:val="00C85242"/>
    <w:rsid w:val="00C91617"/>
    <w:rsid w:val="00CB26D6"/>
    <w:rsid w:val="00CB50FC"/>
    <w:rsid w:val="00CB5BB4"/>
    <w:rsid w:val="00CC20E0"/>
    <w:rsid w:val="00CC5DD5"/>
    <w:rsid w:val="00CC7B09"/>
    <w:rsid w:val="00CD0F9A"/>
    <w:rsid w:val="00CD2C7C"/>
    <w:rsid w:val="00CD3C31"/>
    <w:rsid w:val="00CE1DE6"/>
    <w:rsid w:val="00CE2700"/>
    <w:rsid w:val="00CE78BA"/>
    <w:rsid w:val="00CF1C0F"/>
    <w:rsid w:val="00CF408A"/>
    <w:rsid w:val="00CF4130"/>
    <w:rsid w:val="00D001D2"/>
    <w:rsid w:val="00D00BCC"/>
    <w:rsid w:val="00D05ACD"/>
    <w:rsid w:val="00D11A0D"/>
    <w:rsid w:val="00D209A5"/>
    <w:rsid w:val="00D23242"/>
    <w:rsid w:val="00D3589F"/>
    <w:rsid w:val="00D441EC"/>
    <w:rsid w:val="00D51DBD"/>
    <w:rsid w:val="00D55192"/>
    <w:rsid w:val="00D55F64"/>
    <w:rsid w:val="00D5701E"/>
    <w:rsid w:val="00D57CC9"/>
    <w:rsid w:val="00D57D67"/>
    <w:rsid w:val="00D67CCD"/>
    <w:rsid w:val="00D7483E"/>
    <w:rsid w:val="00D81F60"/>
    <w:rsid w:val="00DB2824"/>
    <w:rsid w:val="00DB297E"/>
    <w:rsid w:val="00DC0378"/>
    <w:rsid w:val="00DC2585"/>
    <w:rsid w:val="00DC4B04"/>
    <w:rsid w:val="00DD38D8"/>
    <w:rsid w:val="00DD545D"/>
    <w:rsid w:val="00DD5B96"/>
    <w:rsid w:val="00DE0A47"/>
    <w:rsid w:val="00DE4ECA"/>
    <w:rsid w:val="00DE6B38"/>
    <w:rsid w:val="00DE6DB5"/>
    <w:rsid w:val="00DE752E"/>
    <w:rsid w:val="00DF04E8"/>
    <w:rsid w:val="00DF239A"/>
    <w:rsid w:val="00DF29D0"/>
    <w:rsid w:val="00DF65A5"/>
    <w:rsid w:val="00E05339"/>
    <w:rsid w:val="00E0626A"/>
    <w:rsid w:val="00E10534"/>
    <w:rsid w:val="00E14CE9"/>
    <w:rsid w:val="00E16277"/>
    <w:rsid w:val="00E1708E"/>
    <w:rsid w:val="00E20F36"/>
    <w:rsid w:val="00E254EB"/>
    <w:rsid w:val="00E47543"/>
    <w:rsid w:val="00E477D4"/>
    <w:rsid w:val="00E52BAB"/>
    <w:rsid w:val="00E56031"/>
    <w:rsid w:val="00E56C4B"/>
    <w:rsid w:val="00E6052E"/>
    <w:rsid w:val="00E7220A"/>
    <w:rsid w:val="00E725C2"/>
    <w:rsid w:val="00E762BC"/>
    <w:rsid w:val="00E7739E"/>
    <w:rsid w:val="00E94A46"/>
    <w:rsid w:val="00E9695E"/>
    <w:rsid w:val="00E97CDC"/>
    <w:rsid w:val="00EA58D8"/>
    <w:rsid w:val="00EA7611"/>
    <w:rsid w:val="00ED1534"/>
    <w:rsid w:val="00ED3FD1"/>
    <w:rsid w:val="00EE0E3D"/>
    <w:rsid w:val="00EE134C"/>
    <w:rsid w:val="00EF488E"/>
    <w:rsid w:val="00F00DE8"/>
    <w:rsid w:val="00F0534F"/>
    <w:rsid w:val="00F06DA7"/>
    <w:rsid w:val="00F140C3"/>
    <w:rsid w:val="00F1434B"/>
    <w:rsid w:val="00F15DBD"/>
    <w:rsid w:val="00F20CF4"/>
    <w:rsid w:val="00F2338C"/>
    <w:rsid w:val="00F303AC"/>
    <w:rsid w:val="00F30724"/>
    <w:rsid w:val="00F40803"/>
    <w:rsid w:val="00F4183C"/>
    <w:rsid w:val="00F5190B"/>
    <w:rsid w:val="00F61093"/>
    <w:rsid w:val="00F7230F"/>
    <w:rsid w:val="00F76118"/>
    <w:rsid w:val="00F7719D"/>
    <w:rsid w:val="00F82BA6"/>
    <w:rsid w:val="00F84556"/>
    <w:rsid w:val="00F84DED"/>
    <w:rsid w:val="00F86585"/>
    <w:rsid w:val="00F93E39"/>
    <w:rsid w:val="00F972AA"/>
    <w:rsid w:val="00FB1123"/>
    <w:rsid w:val="00FC4D9B"/>
    <w:rsid w:val="00FC5863"/>
    <w:rsid w:val="00FD3884"/>
    <w:rsid w:val="00FE7CBF"/>
    <w:rsid w:val="00FF1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DF5EEC"/>
  <w15:chartTrackingRefBased/>
  <w15:docId w15:val="{AF0F9872-F637-E644-8755-3859D21E0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950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N" w:eastAsia="en-GB"/>
    </w:rPr>
  </w:style>
  <w:style w:type="paragraph" w:styleId="ListParagraph">
    <w:name w:val="List Paragraph"/>
    <w:basedOn w:val="Normal"/>
    <w:uiPriority w:val="34"/>
    <w:unhideWhenUsed/>
    <w:qFormat/>
    <w:rsid w:val="00D11A0D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81CE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81CE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81CE8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81CE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81CE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81CE8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81CE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81CE8"/>
    <w:pPr>
      <w:spacing w:before="120" w:after="0"/>
      <w:ind w:left="3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81CE8"/>
    <w:pPr>
      <w:spacing w:after="0"/>
      <w:ind w:left="60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81CE8"/>
    <w:pPr>
      <w:spacing w:after="0"/>
      <w:ind w:left="90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81CE8"/>
    <w:pPr>
      <w:spacing w:after="0"/>
      <w:ind w:left="120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81CE8"/>
    <w:pPr>
      <w:spacing w:after="0"/>
      <w:ind w:left="15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81CE8"/>
    <w:pPr>
      <w:spacing w:after="0"/>
      <w:ind w:left="18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81CE8"/>
    <w:pPr>
      <w:spacing w:after="0"/>
      <w:ind w:left="210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81CE8"/>
    <w:pPr>
      <w:spacing w:after="0"/>
      <w:ind w:left="2400"/>
    </w:pPr>
    <w:rPr>
      <w:rFonts w:cstheme="minorHAnsi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C74C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1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9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3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I559003/Library/Containers/com.microsoft.Word/Data/Library/Application%20Support/Microsoft/Office/16.0/DTS/en-IN%7b8F79DE3C-07F3-364B-90AC-D5FF725877B0%7d/%7b60BABBAB-8980-4A49-BF54-9320EB82A4BC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E64256-E245-EC4D-B49E-2ABDDB5BC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{60BABBAB-8980-4A49-BF54-9320EB82A4BC}tf10002086.dotx</Template>
  <TotalTime>226</TotalTime>
  <Pages>15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Ankit</dc:creator>
  <cp:keywords/>
  <dc:description/>
  <cp:lastModifiedBy>Sharma, Ankit</cp:lastModifiedBy>
  <cp:revision>955</cp:revision>
  <dcterms:created xsi:type="dcterms:W3CDTF">2024-02-25T11:35:00Z</dcterms:created>
  <dcterms:modified xsi:type="dcterms:W3CDTF">2024-05-17T08:49:00Z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