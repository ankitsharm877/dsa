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1ABE" w14:textId="531F23DD" w:rsidR="00BB1036" w:rsidRPr="005E3DD6" w:rsidRDefault="00072C59" w:rsidP="00D11A0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5E3DD6">
        <w:rPr>
          <w:rFonts w:cstheme="minorHAnsi"/>
          <w:color w:val="000000" w:themeColor="text1"/>
          <w:sz w:val="21"/>
          <w:szCs w:val="21"/>
        </w:rPr>
        <w:t>Arrays</w:t>
      </w:r>
    </w:p>
    <w:p w14:paraId="2C651EB6" w14:textId="797951CC" w:rsidR="00072C59" w:rsidRPr="005E3DD6" w:rsidRDefault="00EA58D8" w:rsidP="00072C59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5E3DD6">
        <w:rPr>
          <w:rFonts w:cstheme="minorHAnsi"/>
          <w:color w:val="000000" w:themeColor="text1"/>
          <w:sz w:val="21"/>
          <w:szCs w:val="21"/>
        </w:rPr>
        <w:t>Reverse the array</w:t>
      </w:r>
    </w:p>
    <w:p w14:paraId="2901E170" w14:textId="77777777" w:rsidR="002965C3" w:rsidRDefault="00F00DE8" w:rsidP="00EA58D8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Two pointer start and end </w:t>
      </w:r>
    </w:p>
    <w:p w14:paraId="50C07C28" w14:textId="1BFBE160" w:rsidR="00EA58D8" w:rsidRDefault="00F00DE8" w:rsidP="00EA58D8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swap element of start and end till start &lt; end.</w:t>
      </w:r>
    </w:p>
    <w:p w14:paraId="3CAA8240" w14:textId="27CAFA38" w:rsidR="007F29B1" w:rsidRDefault="00B46C15" w:rsidP="007F29B1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Find the maximum and minimum element in an array</w:t>
      </w:r>
    </w:p>
    <w:p w14:paraId="3637E089" w14:textId="4F948BF2" w:rsidR="00B46C15" w:rsidRDefault="004C2063" w:rsidP="00B46C1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Declare </w:t>
      </w:r>
      <w:r w:rsidR="00E20F36">
        <w:rPr>
          <w:rFonts w:cstheme="minorHAnsi"/>
          <w:color w:val="000000" w:themeColor="text1"/>
          <w:sz w:val="21"/>
          <w:szCs w:val="21"/>
        </w:rPr>
        <w:t>max</w:t>
      </w:r>
      <w:r>
        <w:rPr>
          <w:rFonts w:cstheme="minorHAnsi"/>
          <w:color w:val="000000" w:themeColor="text1"/>
          <w:sz w:val="21"/>
          <w:szCs w:val="21"/>
        </w:rPr>
        <w:t xml:space="preserve"> and </w:t>
      </w:r>
      <w:r w:rsidR="00E20F36">
        <w:rPr>
          <w:rFonts w:cstheme="minorHAnsi"/>
          <w:color w:val="000000" w:themeColor="text1"/>
          <w:sz w:val="21"/>
          <w:szCs w:val="21"/>
        </w:rPr>
        <w:t>min</w:t>
      </w:r>
      <w:r>
        <w:rPr>
          <w:rFonts w:cstheme="minorHAnsi"/>
          <w:color w:val="000000" w:themeColor="text1"/>
          <w:sz w:val="21"/>
          <w:szCs w:val="21"/>
        </w:rPr>
        <w:t xml:space="preserve"> with Integer MIN_VALUE and MAX_VALUE</w:t>
      </w:r>
    </w:p>
    <w:p w14:paraId="3DF551C5" w14:textId="68550140" w:rsidR="004C2063" w:rsidRDefault="00D209A5" w:rsidP="00B46C1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Iterate over array and check if element is less than min then assign into min</w:t>
      </w:r>
    </w:p>
    <w:p w14:paraId="7FDB6697" w14:textId="271AD040" w:rsidR="00D209A5" w:rsidRDefault="00D209A5" w:rsidP="00B46C1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Iterate over array and check if element is greater than max then assign into max</w:t>
      </w:r>
    </w:p>
    <w:p w14:paraId="72423313" w14:textId="045F3ED3" w:rsidR="00D209A5" w:rsidRDefault="00E0626A" w:rsidP="00D209A5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Find the kth max and min element of an array</w:t>
      </w:r>
    </w:p>
    <w:p w14:paraId="106695D8" w14:textId="2861CC6B" w:rsidR="00E0626A" w:rsidRDefault="00E477D4" w:rsidP="00E0626A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Sort the array and the return k – 1 index value</w:t>
      </w:r>
    </w:p>
    <w:p w14:paraId="55D4ABA0" w14:textId="4633CCF1" w:rsidR="00E477D4" w:rsidRDefault="00CD2C7C" w:rsidP="00E477D4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CD2C7C">
        <w:rPr>
          <w:rFonts w:cstheme="minorHAnsi"/>
          <w:color w:val="000000" w:themeColor="text1"/>
          <w:sz w:val="21"/>
          <w:szCs w:val="21"/>
        </w:rPr>
        <w:t>Given an array which consists of only 0, 1 and 2. Sort the array without using any sorting algo</w:t>
      </w:r>
    </w:p>
    <w:p w14:paraId="33F2D934" w14:textId="78761ED4" w:rsidR="00CD2C7C" w:rsidRDefault="00DE752E" w:rsidP="00CD2C7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Declare three variables l = 0, m = 0 and h = n – 1</w:t>
      </w:r>
    </w:p>
    <w:p w14:paraId="3614A873" w14:textId="5AFF1204" w:rsidR="00DE752E" w:rsidRDefault="00DE752E" w:rsidP="00CD2C7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Loop m &lt;= h</w:t>
      </w:r>
    </w:p>
    <w:p w14:paraId="1F652EDE" w14:textId="532D9BEB" w:rsidR="00DE752E" w:rsidRDefault="00DE752E" w:rsidP="00CD2C7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If  arr</w:t>
      </w:r>
      <w:r w:rsidR="00FC4D9B">
        <w:rPr>
          <w:rFonts w:cstheme="minorHAnsi"/>
          <w:color w:val="000000" w:themeColor="text1"/>
          <w:sz w:val="21"/>
          <w:szCs w:val="21"/>
        </w:rPr>
        <w:t>ay</w:t>
      </w:r>
      <w:r>
        <w:rPr>
          <w:rFonts w:cstheme="minorHAnsi"/>
          <w:color w:val="000000" w:themeColor="text1"/>
          <w:sz w:val="21"/>
          <w:szCs w:val="21"/>
        </w:rPr>
        <w:t xml:space="preserve">[m] is 0 then swap with low index </w:t>
      </w:r>
      <w:r w:rsidR="00D5701E">
        <w:rPr>
          <w:rFonts w:cstheme="minorHAnsi"/>
          <w:color w:val="000000" w:themeColor="text1"/>
          <w:sz w:val="21"/>
          <w:szCs w:val="21"/>
        </w:rPr>
        <w:t xml:space="preserve">with mid index </w:t>
      </w:r>
      <w:r>
        <w:rPr>
          <w:rFonts w:cstheme="minorHAnsi"/>
          <w:color w:val="000000" w:themeColor="text1"/>
          <w:sz w:val="21"/>
          <w:szCs w:val="21"/>
        </w:rPr>
        <w:t xml:space="preserve">and </w:t>
      </w:r>
      <w:r w:rsidR="00544680">
        <w:rPr>
          <w:rFonts w:cstheme="minorHAnsi"/>
          <w:color w:val="000000" w:themeColor="text1"/>
          <w:sz w:val="21"/>
          <w:szCs w:val="21"/>
        </w:rPr>
        <w:t xml:space="preserve">do </w:t>
      </w:r>
      <w:r w:rsidR="00412730">
        <w:rPr>
          <w:rFonts w:cstheme="minorHAnsi"/>
          <w:color w:val="000000" w:themeColor="text1"/>
          <w:sz w:val="21"/>
          <w:szCs w:val="21"/>
        </w:rPr>
        <w:t>l</w:t>
      </w:r>
      <w:r w:rsidR="00516A0A">
        <w:rPr>
          <w:rFonts w:cstheme="minorHAnsi"/>
          <w:color w:val="000000" w:themeColor="text1"/>
          <w:sz w:val="21"/>
          <w:szCs w:val="21"/>
        </w:rPr>
        <w:t>++</w:t>
      </w:r>
      <w:r>
        <w:rPr>
          <w:rFonts w:cstheme="minorHAnsi"/>
          <w:color w:val="000000" w:themeColor="text1"/>
          <w:sz w:val="21"/>
          <w:szCs w:val="21"/>
        </w:rPr>
        <w:t xml:space="preserve"> , m</w:t>
      </w:r>
      <w:r w:rsidR="00516A0A">
        <w:rPr>
          <w:rFonts w:cstheme="minorHAnsi"/>
          <w:color w:val="000000" w:themeColor="text1"/>
          <w:sz w:val="21"/>
          <w:szCs w:val="21"/>
        </w:rPr>
        <w:t>++</w:t>
      </w:r>
    </w:p>
    <w:p w14:paraId="05BC4E02" w14:textId="019B5466" w:rsidR="00DE752E" w:rsidRDefault="00DE752E" w:rsidP="00CD2C7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If arr</w:t>
      </w:r>
      <w:r w:rsidR="00FC4D9B">
        <w:rPr>
          <w:rFonts w:cstheme="minorHAnsi"/>
          <w:color w:val="000000" w:themeColor="text1"/>
          <w:sz w:val="21"/>
          <w:szCs w:val="21"/>
        </w:rPr>
        <w:t>ay</w:t>
      </w:r>
      <w:r>
        <w:rPr>
          <w:rFonts w:cstheme="minorHAnsi"/>
          <w:color w:val="000000" w:themeColor="text1"/>
          <w:sz w:val="21"/>
          <w:szCs w:val="21"/>
        </w:rPr>
        <w:t>[m] is 1 then do m++</w:t>
      </w:r>
    </w:p>
    <w:p w14:paraId="5BB61EC5" w14:textId="4964DADD" w:rsidR="00DE752E" w:rsidRPr="00DE752E" w:rsidRDefault="00DE752E" w:rsidP="00CD2C7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If arr</w:t>
      </w:r>
      <w:r w:rsidR="00FC4D9B">
        <w:rPr>
          <w:rFonts w:cstheme="minorHAnsi"/>
          <w:color w:val="000000" w:themeColor="text1"/>
          <w:sz w:val="21"/>
          <w:szCs w:val="21"/>
        </w:rPr>
        <w:t>ay</w:t>
      </w:r>
      <w:r>
        <w:rPr>
          <w:rFonts w:cstheme="minorHAnsi"/>
          <w:color w:val="000000" w:themeColor="text1"/>
          <w:sz w:val="21"/>
          <w:szCs w:val="21"/>
        </w:rPr>
        <w:t xml:space="preserve">[m] is 2 then </w:t>
      </w:r>
      <w:r w:rsidR="00834E1A">
        <w:rPr>
          <w:rFonts w:cstheme="minorHAnsi"/>
          <w:color w:val="000000" w:themeColor="text1"/>
          <w:sz w:val="21"/>
          <w:szCs w:val="21"/>
        </w:rPr>
        <w:t xml:space="preserve">swap with mid index with high index and </w:t>
      </w:r>
      <w:r>
        <w:rPr>
          <w:rFonts w:cstheme="minorHAnsi"/>
          <w:color w:val="000000" w:themeColor="text1"/>
          <w:sz w:val="21"/>
          <w:szCs w:val="21"/>
        </w:rPr>
        <w:t>do h--</w:t>
      </w:r>
    </w:p>
    <w:p w14:paraId="4287702A" w14:textId="1794A594" w:rsidR="00DE752E" w:rsidRDefault="00050AC5" w:rsidP="00DE752E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050AC5">
        <w:rPr>
          <w:rFonts w:cstheme="minorHAnsi"/>
          <w:color w:val="000000" w:themeColor="text1"/>
          <w:sz w:val="21"/>
          <w:szCs w:val="21"/>
        </w:rPr>
        <w:t>Move all the negative elements to one side of the array</w:t>
      </w:r>
      <w:r w:rsidR="00E7220A">
        <w:rPr>
          <w:rFonts w:cstheme="minorHAnsi"/>
          <w:color w:val="000000" w:themeColor="text1"/>
          <w:sz w:val="21"/>
          <w:szCs w:val="21"/>
        </w:rPr>
        <w:t xml:space="preserve"> </w:t>
      </w:r>
    </w:p>
    <w:p w14:paraId="3EC8EB7C" w14:textId="7294C8B2" w:rsidR="00050AC5" w:rsidRDefault="00CD0F9A" w:rsidP="00050AC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Two pointer start and end</w:t>
      </w:r>
    </w:p>
    <w:p w14:paraId="5E62AAD1" w14:textId="351A61FE" w:rsidR="00CD0F9A" w:rsidRDefault="00CD0F9A" w:rsidP="00050AC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If start index value is greater than 0 then </w:t>
      </w:r>
    </w:p>
    <w:p w14:paraId="147462A9" w14:textId="4A577E99" w:rsidR="00CD0F9A" w:rsidRDefault="00CD0F9A" w:rsidP="00050AC5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Swap with end and </w:t>
      </w:r>
      <w:r w:rsidR="0007505A">
        <w:rPr>
          <w:rFonts w:cstheme="minorHAnsi"/>
          <w:color w:val="000000" w:themeColor="text1"/>
          <w:sz w:val="21"/>
          <w:szCs w:val="21"/>
        </w:rPr>
        <w:t>--end</w:t>
      </w:r>
    </w:p>
    <w:p w14:paraId="12066FF2" w14:textId="6A2BAEC5" w:rsidR="00CD0F9A" w:rsidRDefault="00E7220A" w:rsidP="00CD0F9A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E7220A">
        <w:rPr>
          <w:rFonts w:cstheme="minorHAnsi"/>
          <w:color w:val="000000" w:themeColor="text1"/>
          <w:sz w:val="21"/>
          <w:szCs w:val="21"/>
        </w:rPr>
        <w:t>Find the Union and Intersection of the two sorted arrays.</w:t>
      </w:r>
    </w:p>
    <w:p w14:paraId="4BA0B841" w14:textId="0C889A74" w:rsidR="00721309" w:rsidRDefault="00721309" w:rsidP="00721309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Declare new array with size </w:t>
      </w:r>
      <w:r w:rsidR="005C48B5">
        <w:rPr>
          <w:rFonts w:cstheme="minorHAnsi"/>
          <w:color w:val="000000" w:themeColor="text1"/>
          <w:sz w:val="21"/>
          <w:szCs w:val="21"/>
        </w:rPr>
        <w:t>arr1.length + arr2.length</w:t>
      </w:r>
    </w:p>
    <w:p w14:paraId="3350B1F4" w14:textId="16412B73" w:rsidR="00E7220A" w:rsidRDefault="00F1434B" w:rsidP="00E7220A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For union</w:t>
      </w:r>
      <w:r w:rsidR="005A4523">
        <w:rPr>
          <w:rFonts w:cstheme="minorHAnsi"/>
          <w:color w:val="000000" w:themeColor="text1"/>
          <w:sz w:val="21"/>
          <w:szCs w:val="21"/>
        </w:rPr>
        <w:t>,</w:t>
      </w:r>
      <w:r>
        <w:rPr>
          <w:rFonts w:cstheme="minorHAnsi"/>
          <w:color w:val="000000" w:themeColor="text1"/>
          <w:sz w:val="21"/>
          <w:szCs w:val="21"/>
        </w:rPr>
        <w:t xml:space="preserve"> merge two array and whenever any duplicates come then insert only one</w:t>
      </w:r>
      <w:r w:rsidR="00047D63">
        <w:rPr>
          <w:rFonts w:cstheme="minorHAnsi"/>
          <w:color w:val="000000" w:themeColor="text1"/>
          <w:sz w:val="21"/>
          <w:szCs w:val="21"/>
        </w:rPr>
        <w:t xml:space="preserve"> in new array else insert in new array</w:t>
      </w:r>
      <w:r w:rsidR="00C1657B">
        <w:rPr>
          <w:rFonts w:cstheme="minorHAnsi"/>
          <w:color w:val="000000" w:themeColor="text1"/>
          <w:sz w:val="21"/>
          <w:szCs w:val="21"/>
        </w:rPr>
        <w:t>.</w:t>
      </w:r>
    </w:p>
    <w:p w14:paraId="15EE914E" w14:textId="6FEFB521" w:rsidR="00F1434B" w:rsidRDefault="005A4523" w:rsidP="00E7220A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For intersection merge two array and whenever any duplicates come then only insert in new array.</w:t>
      </w:r>
    </w:p>
    <w:p w14:paraId="52B19330" w14:textId="3B108DED" w:rsidR="00624113" w:rsidRDefault="00624113" w:rsidP="00624113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624113">
        <w:rPr>
          <w:rFonts w:cstheme="minorHAnsi"/>
          <w:color w:val="000000" w:themeColor="text1"/>
          <w:sz w:val="21"/>
          <w:szCs w:val="21"/>
        </w:rPr>
        <w:t>Write a program to cyclically rotate an array by one.</w:t>
      </w:r>
    </w:p>
    <w:p w14:paraId="55791941" w14:textId="72A45262" w:rsidR="00DF29D0" w:rsidRDefault="00621FDE" w:rsidP="00DF29D0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Store last index value in temp</w:t>
      </w:r>
      <w:r w:rsidR="006A3A9D">
        <w:rPr>
          <w:rFonts w:cstheme="minorHAnsi"/>
          <w:color w:val="000000" w:themeColor="text1"/>
          <w:sz w:val="21"/>
          <w:szCs w:val="21"/>
        </w:rPr>
        <w:t xml:space="preserve"> variable</w:t>
      </w:r>
    </w:p>
    <w:p w14:paraId="7DC7AB9A" w14:textId="7E0C8C11" w:rsidR="00621FDE" w:rsidRDefault="00621FDE" w:rsidP="00DF29D0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Loop from last till first </w:t>
      </w:r>
      <w:r w:rsidR="00F82BA6">
        <w:rPr>
          <w:rFonts w:cstheme="minorHAnsi"/>
          <w:color w:val="000000" w:themeColor="text1"/>
          <w:sz w:val="21"/>
          <w:szCs w:val="21"/>
        </w:rPr>
        <w:t xml:space="preserve">and </w:t>
      </w:r>
      <w:r>
        <w:rPr>
          <w:rFonts w:cstheme="minorHAnsi"/>
          <w:color w:val="000000" w:themeColor="text1"/>
          <w:sz w:val="21"/>
          <w:szCs w:val="21"/>
        </w:rPr>
        <w:t>move all element</w:t>
      </w:r>
      <w:r w:rsidR="004727BA">
        <w:rPr>
          <w:rFonts w:cstheme="minorHAnsi"/>
          <w:color w:val="000000" w:themeColor="text1"/>
          <w:sz w:val="21"/>
          <w:szCs w:val="21"/>
        </w:rPr>
        <w:t xml:space="preserve"> by 1 index</w:t>
      </w:r>
    </w:p>
    <w:p w14:paraId="510F9746" w14:textId="26E303B2" w:rsidR="00621FDE" w:rsidRDefault="00621FDE" w:rsidP="00DF29D0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Then set temp to f</w:t>
      </w:r>
      <w:r w:rsidR="007B1D61">
        <w:rPr>
          <w:rFonts w:cstheme="minorHAnsi"/>
          <w:color w:val="000000" w:themeColor="text1"/>
          <w:sz w:val="21"/>
          <w:szCs w:val="21"/>
        </w:rPr>
        <w:t>i</w:t>
      </w:r>
      <w:r>
        <w:rPr>
          <w:rFonts w:cstheme="minorHAnsi"/>
          <w:color w:val="000000" w:themeColor="text1"/>
          <w:sz w:val="21"/>
          <w:szCs w:val="21"/>
        </w:rPr>
        <w:t>rst index</w:t>
      </w:r>
    </w:p>
    <w:p w14:paraId="06C62758" w14:textId="6F8F3B91" w:rsidR="00127749" w:rsidRDefault="007E4D96" w:rsidP="00127749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Fi</w:t>
      </w:r>
      <w:r w:rsidR="00127749" w:rsidRPr="00127749">
        <w:rPr>
          <w:rFonts w:cstheme="minorHAnsi"/>
          <w:color w:val="000000" w:themeColor="text1"/>
          <w:sz w:val="21"/>
          <w:szCs w:val="21"/>
        </w:rPr>
        <w:t xml:space="preserve">nd </w:t>
      </w:r>
      <w:r w:rsidR="00CB50FC">
        <w:rPr>
          <w:rFonts w:cstheme="minorHAnsi"/>
          <w:color w:val="000000" w:themeColor="text1"/>
          <w:sz w:val="21"/>
          <w:szCs w:val="21"/>
        </w:rPr>
        <w:t>l</w:t>
      </w:r>
      <w:r w:rsidR="00127749" w:rsidRPr="00127749">
        <w:rPr>
          <w:rFonts w:cstheme="minorHAnsi"/>
          <w:color w:val="000000" w:themeColor="text1"/>
          <w:sz w:val="21"/>
          <w:szCs w:val="21"/>
        </w:rPr>
        <w:t>argest sum contiguous Subarray [V. IMP]</w:t>
      </w:r>
    </w:p>
    <w:p w14:paraId="1EC995F3" w14:textId="114485B6" w:rsidR="00CC5DD5" w:rsidRDefault="00BA23C3" w:rsidP="007968BF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Declare previous sum and max variable</w:t>
      </w:r>
    </w:p>
    <w:p w14:paraId="5B798C08" w14:textId="63E596B6" w:rsidR="00BA23C3" w:rsidRDefault="00BA23C3" w:rsidP="007968BF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Loop over the array</w:t>
      </w:r>
    </w:p>
    <w:p w14:paraId="4A2B25F7" w14:textId="0D11270C" w:rsidR="00BA23C3" w:rsidRDefault="00BA23C3" w:rsidP="007968BF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Assign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prev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= max(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arr</w:t>
      </w:r>
      <w:proofErr w:type="spellEnd"/>
      <w:r>
        <w:rPr>
          <w:rFonts w:cstheme="minorHAnsi"/>
          <w:color w:val="000000" w:themeColor="text1"/>
          <w:sz w:val="21"/>
          <w:szCs w:val="21"/>
        </w:rPr>
        <w:t>[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i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],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arr</w:t>
      </w:r>
      <w:proofErr w:type="spellEnd"/>
      <w:r>
        <w:rPr>
          <w:rFonts w:cstheme="minorHAnsi"/>
          <w:color w:val="000000" w:themeColor="text1"/>
          <w:sz w:val="21"/>
          <w:szCs w:val="21"/>
        </w:rPr>
        <w:t>[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i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] +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prev</w:t>
      </w:r>
      <w:proofErr w:type="spellEnd"/>
      <w:r>
        <w:rPr>
          <w:rFonts w:cstheme="minorHAnsi"/>
          <w:color w:val="000000" w:themeColor="text1"/>
          <w:sz w:val="21"/>
          <w:szCs w:val="21"/>
        </w:rPr>
        <w:t>)</w:t>
      </w:r>
    </w:p>
    <w:p w14:paraId="1B8505CE" w14:textId="71D426BC" w:rsidR="00BA23C3" w:rsidRDefault="00BA23C3" w:rsidP="007968BF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Assign max = max(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prev</w:t>
      </w:r>
      <w:proofErr w:type="spellEnd"/>
      <w:r>
        <w:rPr>
          <w:rFonts w:cstheme="minorHAnsi"/>
          <w:color w:val="000000" w:themeColor="text1"/>
          <w:sz w:val="21"/>
          <w:szCs w:val="21"/>
        </w:rPr>
        <w:t>, max)</w:t>
      </w:r>
    </w:p>
    <w:p w14:paraId="6C17F675" w14:textId="426B72D9" w:rsidR="00BA23C3" w:rsidRDefault="00BA23C3" w:rsidP="007968BF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Return max</w:t>
      </w:r>
    </w:p>
    <w:p w14:paraId="1E945F74" w14:textId="4ACBCE74" w:rsidR="006A3FB6" w:rsidRDefault="00E56C4B" w:rsidP="006A3FB6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4520F0">
        <w:rPr>
          <w:rFonts w:cstheme="minorHAnsi"/>
          <w:color w:val="000000" w:themeColor="text1"/>
          <w:sz w:val="21"/>
          <w:szCs w:val="21"/>
        </w:rPr>
        <w:t>Minimize</w:t>
      </w:r>
      <w:r w:rsidR="004520F0" w:rsidRPr="004520F0">
        <w:rPr>
          <w:rFonts w:cstheme="minorHAnsi"/>
          <w:color w:val="000000" w:themeColor="text1"/>
          <w:sz w:val="21"/>
          <w:szCs w:val="21"/>
        </w:rPr>
        <w:t xml:space="preserve"> the maximum difference between heights [V.IMP]</w:t>
      </w:r>
    </w:p>
    <w:p w14:paraId="5589426B" w14:textId="3CE3E8DA" w:rsidR="006B748C" w:rsidRDefault="0030080D" w:rsidP="006B748C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Declare min and max array</w:t>
      </w:r>
    </w:p>
    <w:p w14:paraId="593F1A51" w14:textId="2884756E" w:rsidR="004520F0" w:rsidRDefault="0081149E" w:rsidP="0034162C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  <w:r w:rsidRPr="0081149E">
        <w:rPr>
          <w:rFonts w:cstheme="minorHAnsi"/>
          <w:color w:val="000000" w:themeColor="text1"/>
          <w:sz w:val="21"/>
          <w:szCs w:val="21"/>
        </w:rPr>
        <w:t>Minimum no. of Jumps to reach end of an array</w:t>
      </w:r>
    </w:p>
    <w:p w14:paraId="33203BAC" w14:textId="77777777" w:rsidR="0081149E" w:rsidRPr="005E3DD6" w:rsidRDefault="0081149E" w:rsidP="0081149E">
      <w:pPr>
        <w:pStyle w:val="ListParagraph"/>
        <w:numPr>
          <w:ilvl w:val="2"/>
          <w:numId w:val="10"/>
        </w:numPr>
        <w:spacing w:line="240" w:lineRule="auto"/>
        <w:rPr>
          <w:rFonts w:cstheme="minorHAnsi"/>
          <w:color w:val="000000" w:themeColor="text1"/>
          <w:sz w:val="21"/>
          <w:szCs w:val="21"/>
        </w:rPr>
      </w:pPr>
    </w:p>
    <w:sectPr w:rsidR="0081149E" w:rsidRPr="005E3DD6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0982" w14:textId="77777777" w:rsidR="00485C4B" w:rsidRDefault="00485C4B">
      <w:r>
        <w:separator/>
      </w:r>
    </w:p>
    <w:p w14:paraId="71738874" w14:textId="77777777" w:rsidR="00485C4B" w:rsidRDefault="00485C4B"/>
  </w:endnote>
  <w:endnote w:type="continuationSeparator" w:id="0">
    <w:p w14:paraId="4F62DCFD" w14:textId="77777777" w:rsidR="00485C4B" w:rsidRDefault="00485C4B">
      <w:r>
        <w:continuationSeparator/>
      </w:r>
    </w:p>
    <w:p w14:paraId="1EC4C63B" w14:textId="77777777" w:rsidR="00485C4B" w:rsidRDefault="00485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5436" w14:textId="77777777" w:rsidR="00485C4B" w:rsidRDefault="00485C4B">
      <w:r>
        <w:separator/>
      </w:r>
    </w:p>
    <w:p w14:paraId="0315A0FE" w14:textId="77777777" w:rsidR="00485C4B" w:rsidRDefault="00485C4B"/>
  </w:footnote>
  <w:footnote w:type="continuationSeparator" w:id="0">
    <w:p w14:paraId="4A7E7937" w14:textId="77777777" w:rsidR="00485C4B" w:rsidRDefault="00485C4B">
      <w:r>
        <w:continuationSeparator/>
      </w:r>
    </w:p>
    <w:p w14:paraId="70FD0B9E" w14:textId="77777777" w:rsidR="00485C4B" w:rsidRDefault="00485C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AD0088F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2486"/>
    <w:multiLevelType w:val="hybridMultilevel"/>
    <w:tmpl w:val="F1BC3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F662B"/>
    <w:multiLevelType w:val="hybridMultilevel"/>
    <w:tmpl w:val="028C1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04FA"/>
    <w:multiLevelType w:val="hybridMultilevel"/>
    <w:tmpl w:val="24764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D0410"/>
    <w:multiLevelType w:val="hybridMultilevel"/>
    <w:tmpl w:val="3BEAF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6720">
    <w:abstractNumId w:val="1"/>
  </w:num>
  <w:num w:numId="2" w16cid:durableId="554585709">
    <w:abstractNumId w:val="0"/>
  </w:num>
  <w:num w:numId="3" w16cid:durableId="694312448">
    <w:abstractNumId w:val="2"/>
  </w:num>
  <w:num w:numId="4" w16cid:durableId="1335454277">
    <w:abstractNumId w:val="5"/>
  </w:num>
  <w:num w:numId="5" w16cid:durableId="629869242">
    <w:abstractNumId w:val="2"/>
  </w:num>
  <w:num w:numId="6" w16cid:durableId="1715495490">
    <w:abstractNumId w:val="2"/>
  </w:num>
  <w:num w:numId="7" w16cid:durableId="2134781824">
    <w:abstractNumId w:val="3"/>
  </w:num>
  <w:num w:numId="8" w16cid:durableId="2042972975">
    <w:abstractNumId w:val="4"/>
  </w:num>
  <w:num w:numId="9" w16cid:durableId="1618247255">
    <w:abstractNumId w:val="7"/>
  </w:num>
  <w:num w:numId="10" w16cid:durableId="956907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6"/>
    <w:rsid w:val="000272A6"/>
    <w:rsid w:val="00047D63"/>
    <w:rsid w:val="00050AC5"/>
    <w:rsid w:val="00057623"/>
    <w:rsid w:val="00071191"/>
    <w:rsid w:val="0007176C"/>
    <w:rsid w:val="00072C59"/>
    <w:rsid w:val="00074C93"/>
    <w:rsid w:val="0007505A"/>
    <w:rsid w:val="000870FF"/>
    <w:rsid w:val="0009107C"/>
    <w:rsid w:val="000D4996"/>
    <w:rsid w:val="001264C8"/>
    <w:rsid w:val="00127749"/>
    <w:rsid w:val="001366EA"/>
    <w:rsid w:val="001A614A"/>
    <w:rsid w:val="001C434A"/>
    <w:rsid w:val="00200A5C"/>
    <w:rsid w:val="00202866"/>
    <w:rsid w:val="00206927"/>
    <w:rsid w:val="00236DC0"/>
    <w:rsid w:val="0028276D"/>
    <w:rsid w:val="0028299D"/>
    <w:rsid w:val="002965C3"/>
    <w:rsid w:val="002F0A03"/>
    <w:rsid w:val="0030080D"/>
    <w:rsid w:val="0034162C"/>
    <w:rsid w:val="0037202A"/>
    <w:rsid w:val="003824F3"/>
    <w:rsid w:val="003B5487"/>
    <w:rsid w:val="003D31EA"/>
    <w:rsid w:val="003E5CDF"/>
    <w:rsid w:val="00412730"/>
    <w:rsid w:val="004520F0"/>
    <w:rsid w:val="00462794"/>
    <w:rsid w:val="00465745"/>
    <w:rsid w:val="004727BA"/>
    <w:rsid w:val="00485C4B"/>
    <w:rsid w:val="00486ACE"/>
    <w:rsid w:val="004B0FC7"/>
    <w:rsid w:val="004C2063"/>
    <w:rsid w:val="004C21E8"/>
    <w:rsid w:val="00503610"/>
    <w:rsid w:val="00516A0A"/>
    <w:rsid w:val="00541F4A"/>
    <w:rsid w:val="00542714"/>
    <w:rsid w:val="00544680"/>
    <w:rsid w:val="005936B5"/>
    <w:rsid w:val="005A4523"/>
    <w:rsid w:val="005B2359"/>
    <w:rsid w:val="005C48B5"/>
    <w:rsid w:val="005D3713"/>
    <w:rsid w:val="005E3DD6"/>
    <w:rsid w:val="005F0383"/>
    <w:rsid w:val="00621FDE"/>
    <w:rsid w:val="00624113"/>
    <w:rsid w:val="006705F9"/>
    <w:rsid w:val="0068157F"/>
    <w:rsid w:val="006950A9"/>
    <w:rsid w:val="006A3A9D"/>
    <w:rsid w:val="006A3FB6"/>
    <w:rsid w:val="006B45A8"/>
    <w:rsid w:val="006B748C"/>
    <w:rsid w:val="00721309"/>
    <w:rsid w:val="007728BC"/>
    <w:rsid w:val="007904DF"/>
    <w:rsid w:val="007968BF"/>
    <w:rsid w:val="00796B2C"/>
    <w:rsid w:val="007B18C3"/>
    <w:rsid w:val="007B1D61"/>
    <w:rsid w:val="007E4D96"/>
    <w:rsid w:val="007E643E"/>
    <w:rsid w:val="007F29B1"/>
    <w:rsid w:val="0081149E"/>
    <w:rsid w:val="00817DDD"/>
    <w:rsid w:val="0082038E"/>
    <w:rsid w:val="00834E1A"/>
    <w:rsid w:val="00846B66"/>
    <w:rsid w:val="0085153E"/>
    <w:rsid w:val="00852E87"/>
    <w:rsid w:val="00866535"/>
    <w:rsid w:val="008B1E8A"/>
    <w:rsid w:val="009218D7"/>
    <w:rsid w:val="0093151A"/>
    <w:rsid w:val="009726C3"/>
    <w:rsid w:val="00981E60"/>
    <w:rsid w:val="00984952"/>
    <w:rsid w:val="009E7F18"/>
    <w:rsid w:val="00A0511F"/>
    <w:rsid w:val="00A467E4"/>
    <w:rsid w:val="00A63CEF"/>
    <w:rsid w:val="00A729BB"/>
    <w:rsid w:val="00AB7E68"/>
    <w:rsid w:val="00AE27B3"/>
    <w:rsid w:val="00B469C6"/>
    <w:rsid w:val="00B46C15"/>
    <w:rsid w:val="00B74425"/>
    <w:rsid w:val="00B760B5"/>
    <w:rsid w:val="00BA23C3"/>
    <w:rsid w:val="00BB1036"/>
    <w:rsid w:val="00BD48FB"/>
    <w:rsid w:val="00C1657B"/>
    <w:rsid w:val="00C63E0D"/>
    <w:rsid w:val="00C70C64"/>
    <w:rsid w:val="00CB26D6"/>
    <w:rsid w:val="00CB50FC"/>
    <w:rsid w:val="00CC5DD5"/>
    <w:rsid w:val="00CD0F9A"/>
    <w:rsid w:val="00CD2C7C"/>
    <w:rsid w:val="00CE2700"/>
    <w:rsid w:val="00CF408A"/>
    <w:rsid w:val="00D00BCC"/>
    <w:rsid w:val="00D11A0D"/>
    <w:rsid w:val="00D209A5"/>
    <w:rsid w:val="00D441EC"/>
    <w:rsid w:val="00D55F64"/>
    <w:rsid w:val="00D5701E"/>
    <w:rsid w:val="00D57CC9"/>
    <w:rsid w:val="00DD38D8"/>
    <w:rsid w:val="00DD545D"/>
    <w:rsid w:val="00DE6B38"/>
    <w:rsid w:val="00DE6DB5"/>
    <w:rsid w:val="00DE752E"/>
    <w:rsid w:val="00DF239A"/>
    <w:rsid w:val="00DF29D0"/>
    <w:rsid w:val="00E0626A"/>
    <w:rsid w:val="00E20F36"/>
    <w:rsid w:val="00E254EB"/>
    <w:rsid w:val="00E477D4"/>
    <w:rsid w:val="00E56C4B"/>
    <w:rsid w:val="00E7220A"/>
    <w:rsid w:val="00E97CDC"/>
    <w:rsid w:val="00EA58D8"/>
    <w:rsid w:val="00ED3FD1"/>
    <w:rsid w:val="00EF488E"/>
    <w:rsid w:val="00F00DE8"/>
    <w:rsid w:val="00F1434B"/>
    <w:rsid w:val="00F40803"/>
    <w:rsid w:val="00F61093"/>
    <w:rsid w:val="00F82BA6"/>
    <w:rsid w:val="00F84556"/>
    <w:rsid w:val="00F972AA"/>
    <w:rsid w:val="00FB1123"/>
    <w:rsid w:val="00FC4D9B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F5EEC"/>
  <w15:chartTrackingRefBased/>
  <w15:docId w15:val="{AF0F9872-F637-E644-8755-3859D21E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unhideWhenUsed/>
    <w:qFormat/>
    <w:rsid w:val="00D1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559003/Library/Containers/com.microsoft.Word/Data/Library/Application%20Support/Microsoft/Office/16.0/DTS/en-IN%7b8F79DE3C-07F3-364B-90AC-D5FF725877B0%7d/%7b60BABBAB-8980-4A49-BF54-9320EB82A4B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{60BABBAB-8980-4A49-BF54-9320EB82A4BC}tf10002086.dotx</Template>
  <TotalTime>83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</dc:creator>
  <cp:keywords/>
  <dc:description/>
  <cp:lastModifiedBy>Sharma, Ankit</cp:lastModifiedBy>
  <cp:revision>241</cp:revision>
  <dcterms:created xsi:type="dcterms:W3CDTF">2024-02-25T11:35:00Z</dcterms:created>
  <dcterms:modified xsi:type="dcterms:W3CDTF">2024-05-12T04:06:00Z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